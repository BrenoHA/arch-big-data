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rightFromText="4224" w:vertAnchor="page" w:horzAnchor="page" w:tblpX="1192" w:tblpY="5983"/>
        <w:tblW w:w="4655" w:type="dxa"/>
        <w:tblLayout w:type="fixed"/>
        <w:tblLook w:val="0600" w:firstRow="0" w:lastRow="0" w:firstColumn="0" w:lastColumn="0" w:noHBand="1" w:noVBand="1"/>
      </w:tblPr>
      <w:tblGrid>
        <w:gridCol w:w="4655"/>
      </w:tblGrid>
      <w:tr w:rsidR="008A063E" w:rsidRPr="00942450" w14:paraId="604AB680" w14:textId="77777777" w:rsidTr="0011794D">
        <w:trPr>
          <w:trHeight w:val="380"/>
        </w:trPr>
        <w:tc>
          <w:tcPr>
            <w:tcW w:w="4655" w:type="dxa"/>
          </w:tcPr>
          <w:p w14:paraId="1B67DB8B" w14:textId="14CC5D5F" w:rsidR="000B64BC" w:rsidRPr="00A614F7" w:rsidRDefault="009433ED" w:rsidP="002A2BB3">
            <w:pPr>
              <w:pStyle w:val="Textemetteur"/>
              <w:framePr w:wrap="auto" w:vAnchor="margin" w:hAnchor="text" w:xAlign="left" w:yAlign="inline"/>
              <w:rPr>
                <w:sz w:val="28"/>
                <w:szCs w:val="28"/>
              </w:rPr>
            </w:pPr>
            <w:proofErr w:type="spellStart"/>
            <w:r w:rsidRPr="00A614F7">
              <w:rPr>
                <w:sz w:val="28"/>
                <w:szCs w:val="28"/>
              </w:rPr>
              <w:t>DaSci</w:t>
            </w:r>
            <w:proofErr w:type="spellEnd"/>
            <w:r w:rsidRPr="00A614F7">
              <w:rPr>
                <w:sz w:val="28"/>
                <w:szCs w:val="28"/>
              </w:rPr>
              <w:t xml:space="preserve"> – UE ARCHIBIGD</w:t>
            </w:r>
          </w:p>
          <w:p w14:paraId="7A5E22CF" w14:textId="5B7E2BA3" w:rsidR="002A2BB3" w:rsidRPr="00A614F7" w:rsidRDefault="0011794D" w:rsidP="002A2BB3">
            <w:pPr>
              <w:pStyle w:val="Textemetteur"/>
              <w:framePr w:wrap="auto" w:vAnchor="margin" w:hAnchor="text" w:xAlign="left" w:yAlign="inline"/>
              <w:rPr>
                <w:sz w:val="28"/>
                <w:szCs w:val="28"/>
              </w:rPr>
            </w:pPr>
            <w:r w:rsidRPr="00A614F7">
              <w:rPr>
                <w:sz w:val="28"/>
                <w:szCs w:val="28"/>
              </w:rPr>
              <w:t>Février</w:t>
            </w:r>
            <w:r w:rsidR="002A2BB3" w:rsidRPr="00A614F7">
              <w:rPr>
                <w:sz w:val="28"/>
                <w:szCs w:val="28"/>
              </w:rPr>
              <w:t xml:space="preserve"> 20</w:t>
            </w:r>
            <w:r w:rsidRPr="00A614F7">
              <w:rPr>
                <w:sz w:val="28"/>
                <w:szCs w:val="28"/>
              </w:rPr>
              <w:t>2</w:t>
            </w:r>
            <w:r w:rsidR="00914AF7" w:rsidRPr="00A614F7">
              <w:rPr>
                <w:sz w:val="28"/>
                <w:szCs w:val="28"/>
              </w:rPr>
              <w:t>4</w:t>
            </w:r>
          </w:p>
          <w:p w14:paraId="086A4BB3" w14:textId="3D305C29" w:rsidR="00CC33B2" w:rsidRPr="00A614F7" w:rsidRDefault="00CC33B2" w:rsidP="002A2BB3">
            <w:pPr>
              <w:pStyle w:val="Textemetteur"/>
              <w:framePr w:wrap="auto" w:vAnchor="margin" w:hAnchor="text" w:xAlign="left" w:yAlign="inline"/>
              <w:rPr>
                <w:sz w:val="28"/>
                <w:szCs w:val="28"/>
              </w:rPr>
            </w:pPr>
            <w:r w:rsidRPr="00A614F7">
              <w:rPr>
                <w:sz w:val="28"/>
                <w:szCs w:val="28"/>
              </w:rPr>
              <w:t>Année scolaire 20</w:t>
            </w:r>
            <w:r w:rsidR="009433ED" w:rsidRPr="00A614F7">
              <w:rPr>
                <w:sz w:val="28"/>
                <w:szCs w:val="28"/>
              </w:rPr>
              <w:t>2</w:t>
            </w:r>
            <w:r w:rsidR="00914AF7" w:rsidRPr="00A614F7">
              <w:rPr>
                <w:sz w:val="28"/>
                <w:szCs w:val="28"/>
              </w:rPr>
              <w:t>3</w:t>
            </w:r>
            <w:r w:rsidRPr="00A614F7">
              <w:rPr>
                <w:sz w:val="28"/>
                <w:szCs w:val="28"/>
              </w:rPr>
              <w:t>/20</w:t>
            </w:r>
            <w:r w:rsidR="0011794D" w:rsidRPr="00A614F7">
              <w:rPr>
                <w:sz w:val="28"/>
                <w:szCs w:val="28"/>
              </w:rPr>
              <w:t>2</w:t>
            </w:r>
            <w:r w:rsidR="00914AF7" w:rsidRPr="00A614F7">
              <w:rPr>
                <w:sz w:val="28"/>
                <w:szCs w:val="28"/>
              </w:rPr>
              <w:t>4</w:t>
            </w:r>
          </w:p>
          <w:p w14:paraId="70E6C61A" w14:textId="41471623" w:rsidR="009F1733" w:rsidRPr="00942450" w:rsidRDefault="000B64BC" w:rsidP="0011794D">
            <w:pPr>
              <w:pStyle w:val="Textemetteur"/>
              <w:framePr w:wrap="auto" w:vAnchor="margin" w:hAnchor="text" w:xAlign="left" w:yAlign="inline"/>
              <w:ind w:right="-742"/>
            </w:pPr>
            <w:r w:rsidRPr="00A614F7">
              <w:rPr>
                <w:sz w:val="28"/>
                <w:szCs w:val="28"/>
              </w:rPr>
              <w:t xml:space="preserve">Laurent </w:t>
            </w:r>
            <w:proofErr w:type="spellStart"/>
            <w:r w:rsidRPr="00A614F7">
              <w:rPr>
                <w:sz w:val="28"/>
                <w:szCs w:val="28"/>
              </w:rPr>
              <w:t>Lecornu</w:t>
            </w:r>
            <w:proofErr w:type="spellEnd"/>
          </w:p>
        </w:tc>
      </w:tr>
      <w:tr w:rsidR="008A063E" w:rsidRPr="00942450" w14:paraId="44B7207C" w14:textId="77777777" w:rsidTr="0011794D">
        <w:trPr>
          <w:trHeight w:hRule="exact" w:val="312"/>
        </w:trPr>
        <w:tc>
          <w:tcPr>
            <w:tcW w:w="4655" w:type="dxa"/>
          </w:tcPr>
          <w:p w14:paraId="2D482B70" w14:textId="77777777" w:rsidR="008A063E" w:rsidRPr="00942450" w:rsidRDefault="008A063E" w:rsidP="00101903">
            <w:pPr>
              <w:pStyle w:val="Textemetteur"/>
              <w:framePr w:wrap="auto" w:vAnchor="margin" w:hAnchor="text" w:xAlign="left" w:yAlign="inline"/>
            </w:pPr>
          </w:p>
        </w:tc>
      </w:tr>
    </w:tbl>
    <w:p w14:paraId="45C44F70" w14:textId="77777777" w:rsidR="00B74696" w:rsidRDefault="00B74696" w:rsidP="00D9568F">
      <w:pPr>
        <w:rPr>
          <w:color w:val="92D050"/>
          <w:sz w:val="40"/>
        </w:rPr>
      </w:pPr>
      <w:bookmarkStart w:id="0" w:name="_Toc498785354"/>
    </w:p>
    <w:p w14:paraId="7FB9A0FB" w14:textId="77777777" w:rsidR="00B74696" w:rsidRDefault="00B74696" w:rsidP="00D9568F">
      <w:pPr>
        <w:rPr>
          <w:color w:val="92D050"/>
          <w:sz w:val="40"/>
        </w:rPr>
      </w:pPr>
    </w:p>
    <w:p w14:paraId="33A2B107" w14:textId="77777777" w:rsidR="00B74696" w:rsidRDefault="00B74696" w:rsidP="00D9568F">
      <w:pPr>
        <w:rPr>
          <w:color w:val="92D050"/>
          <w:sz w:val="40"/>
        </w:rPr>
      </w:pPr>
    </w:p>
    <w:p w14:paraId="31BF55ED" w14:textId="77777777" w:rsidR="00B74696" w:rsidRDefault="00B74696" w:rsidP="00D9568F">
      <w:pPr>
        <w:rPr>
          <w:color w:val="92D050"/>
          <w:sz w:val="40"/>
        </w:rPr>
      </w:pPr>
    </w:p>
    <w:p w14:paraId="650434F0" w14:textId="77777777" w:rsidR="00B74696" w:rsidRDefault="00B74696" w:rsidP="00D9568F">
      <w:pPr>
        <w:rPr>
          <w:color w:val="92D050"/>
          <w:sz w:val="40"/>
        </w:rPr>
      </w:pPr>
    </w:p>
    <w:p w14:paraId="71B73CC1" w14:textId="77777777" w:rsidR="00B74696" w:rsidRDefault="00B74696" w:rsidP="00D9568F">
      <w:pPr>
        <w:rPr>
          <w:color w:val="92D050"/>
          <w:sz w:val="40"/>
        </w:rPr>
      </w:pPr>
    </w:p>
    <w:p w14:paraId="063B108A" w14:textId="77777777" w:rsidR="00B74696" w:rsidRDefault="00B74696" w:rsidP="00D9568F">
      <w:pPr>
        <w:rPr>
          <w:color w:val="92D050"/>
          <w:sz w:val="40"/>
        </w:rPr>
      </w:pPr>
    </w:p>
    <w:p w14:paraId="59A361CD" w14:textId="77777777" w:rsidR="00B74696" w:rsidRDefault="00B74696" w:rsidP="00D9568F">
      <w:pPr>
        <w:rPr>
          <w:color w:val="92D050"/>
          <w:sz w:val="40"/>
        </w:rPr>
      </w:pPr>
    </w:p>
    <w:p w14:paraId="50A81FCB" w14:textId="77777777" w:rsidR="00B74696" w:rsidRDefault="00B74696" w:rsidP="00D9568F">
      <w:pPr>
        <w:rPr>
          <w:color w:val="92D050"/>
          <w:sz w:val="40"/>
        </w:rPr>
      </w:pPr>
    </w:p>
    <w:p w14:paraId="7C2A5B12" w14:textId="77777777" w:rsidR="00B74696" w:rsidRDefault="00B74696" w:rsidP="00D9568F">
      <w:pPr>
        <w:rPr>
          <w:color w:val="92D050"/>
          <w:sz w:val="40"/>
        </w:rPr>
      </w:pPr>
    </w:p>
    <w:p w14:paraId="6C93DDF0" w14:textId="77777777" w:rsidR="00B74696" w:rsidRDefault="00B74696" w:rsidP="00D9568F">
      <w:pPr>
        <w:rPr>
          <w:color w:val="92D050"/>
          <w:sz w:val="40"/>
        </w:rPr>
      </w:pPr>
    </w:p>
    <w:p w14:paraId="0DDC8D90" w14:textId="77777777" w:rsidR="00B74696" w:rsidRDefault="00B74696" w:rsidP="00D9568F">
      <w:pPr>
        <w:rPr>
          <w:color w:val="92D050"/>
          <w:sz w:val="40"/>
        </w:rPr>
      </w:pPr>
    </w:p>
    <w:p w14:paraId="74F1281F" w14:textId="77777777" w:rsidR="00B74696" w:rsidRDefault="00B74696" w:rsidP="00D9568F">
      <w:pPr>
        <w:rPr>
          <w:color w:val="92D050"/>
          <w:sz w:val="40"/>
        </w:rPr>
      </w:pPr>
    </w:p>
    <w:p w14:paraId="43DD34DB" w14:textId="77777777" w:rsidR="00B74696" w:rsidRDefault="00B74696" w:rsidP="00D9568F">
      <w:pPr>
        <w:rPr>
          <w:color w:val="92D050"/>
          <w:sz w:val="40"/>
        </w:rPr>
      </w:pPr>
    </w:p>
    <w:p w14:paraId="25C27241" w14:textId="77777777" w:rsidR="00B74696" w:rsidRDefault="00B74696" w:rsidP="00D9568F">
      <w:pPr>
        <w:rPr>
          <w:color w:val="92D050"/>
          <w:sz w:val="40"/>
        </w:rPr>
      </w:pPr>
    </w:p>
    <w:bookmarkEnd w:id="0"/>
    <w:p w14:paraId="76315C83" w14:textId="77777777" w:rsidR="009433ED" w:rsidRPr="00237E44" w:rsidRDefault="009433ED" w:rsidP="009433ED">
      <w:pPr>
        <w:rPr>
          <w:b/>
          <w:sz w:val="28"/>
          <w:szCs w:val="28"/>
          <w:lang w:val="en-US"/>
        </w:rPr>
      </w:pPr>
      <w:r w:rsidRPr="00237E44">
        <w:rPr>
          <w:color w:val="92D050"/>
          <w:sz w:val="44"/>
          <w:szCs w:val="28"/>
          <w:lang w:val="en-US"/>
        </w:rPr>
        <w:t>UE Architecture Big Data (UE ARCHIBIGD)</w:t>
      </w:r>
    </w:p>
    <w:p w14:paraId="24844117" w14:textId="30C4DBE8" w:rsidR="0011794D" w:rsidRPr="00237E44" w:rsidRDefault="0004264F" w:rsidP="00CC33B2">
      <w:pPr>
        <w:spacing w:before="120"/>
        <w:rPr>
          <w:b/>
          <w:sz w:val="32"/>
          <w:szCs w:val="32"/>
        </w:rPr>
      </w:pPr>
      <w:r>
        <w:rPr>
          <w:b/>
          <w:sz w:val="32"/>
          <w:szCs w:val="32"/>
        </w:rPr>
        <w:t>TP</w:t>
      </w:r>
      <w:r w:rsidR="00AD01DE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 : </w:t>
      </w:r>
      <w:r w:rsidR="00712A5B">
        <w:rPr>
          <w:b/>
          <w:sz w:val="32"/>
          <w:szCs w:val="32"/>
        </w:rPr>
        <w:t>Architecture Kappa</w:t>
      </w:r>
    </w:p>
    <w:p w14:paraId="00C1D1D2" w14:textId="77777777" w:rsidR="00CC33B2" w:rsidRPr="00942450" w:rsidRDefault="00CC33B2" w:rsidP="00CC33B2"/>
    <w:p w14:paraId="269B1D30" w14:textId="77777777" w:rsidR="00CC33B2" w:rsidRPr="00942450" w:rsidRDefault="00CC33B2" w:rsidP="00CC33B2"/>
    <w:p w14:paraId="0FA60C09" w14:textId="77777777" w:rsidR="009433ED" w:rsidRDefault="009433ED" w:rsidP="009433ED">
      <w:pPr>
        <w:pStyle w:val="Textedesaisie"/>
        <w:rPr>
          <w:lang w:val="fr-FR"/>
        </w:rPr>
      </w:pPr>
    </w:p>
    <w:p w14:paraId="70286213" w14:textId="77777777" w:rsidR="009433ED" w:rsidRDefault="009433ED" w:rsidP="009433ED">
      <w:pPr>
        <w:pStyle w:val="Textedesaisie"/>
        <w:rPr>
          <w:lang w:val="fr-FR"/>
        </w:rPr>
      </w:pPr>
    </w:p>
    <w:p w14:paraId="58476491" w14:textId="65F5960C" w:rsidR="009433ED" w:rsidRPr="00815471" w:rsidRDefault="009433ED" w:rsidP="009433ED">
      <w:pPr>
        <w:pStyle w:val="Textedesaisie"/>
        <w:jc w:val="right"/>
        <w:rPr>
          <w:sz w:val="20"/>
          <w:szCs w:val="20"/>
          <w:lang w:val="fr-FR"/>
        </w:rPr>
      </w:pPr>
      <w:r w:rsidRPr="00815471">
        <w:rPr>
          <w:sz w:val="20"/>
          <w:szCs w:val="20"/>
          <w:lang w:val="fr-FR"/>
        </w:rPr>
        <w:t xml:space="preserve">Modifié le : </w:t>
      </w:r>
      <w:r w:rsidR="00372E5E">
        <w:rPr>
          <w:sz w:val="20"/>
          <w:szCs w:val="20"/>
          <w:lang w:val="fr-FR"/>
        </w:rPr>
        <w:fldChar w:fldCharType="begin"/>
      </w:r>
      <w:r w:rsidR="00372E5E">
        <w:rPr>
          <w:sz w:val="20"/>
          <w:szCs w:val="20"/>
          <w:lang w:val="fr-FR"/>
        </w:rPr>
        <w:instrText xml:space="preserve"> TIME \@ "dd/MM/yyyy" </w:instrText>
      </w:r>
      <w:r w:rsidR="00372E5E">
        <w:rPr>
          <w:sz w:val="20"/>
          <w:szCs w:val="20"/>
          <w:lang w:val="fr-FR"/>
        </w:rPr>
        <w:fldChar w:fldCharType="separate"/>
      </w:r>
      <w:r w:rsidR="009141C0">
        <w:rPr>
          <w:noProof/>
          <w:sz w:val="20"/>
          <w:szCs w:val="20"/>
          <w:lang w:val="fr-FR"/>
        </w:rPr>
        <w:t>07/03/2024</w:t>
      </w:r>
      <w:r w:rsidR="00372E5E">
        <w:rPr>
          <w:sz w:val="20"/>
          <w:szCs w:val="20"/>
          <w:lang w:val="fr-FR"/>
        </w:rPr>
        <w:fldChar w:fldCharType="end"/>
      </w:r>
    </w:p>
    <w:p w14:paraId="27BB813F" w14:textId="77777777" w:rsidR="00E06A1A" w:rsidRPr="00942450" w:rsidRDefault="00E06A1A" w:rsidP="00DA4669">
      <w:pPr>
        <w:pStyle w:val="Textedesaisie"/>
        <w:rPr>
          <w:lang w:val="fr-FR"/>
        </w:rPr>
      </w:pPr>
    </w:p>
    <w:p w14:paraId="5F5A25D0" w14:textId="77777777" w:rsidR="00354208" w:rsidRPr="00942450" w:rsidRDefault="00354208" w:rsidP="00DA4669">
      <w:pPr>
        <w:pStyle w:val="Textedesaisie"/>
        <w:rPr>
          <w:lang w:val="fr-FR"/>
        </w:rPr>
      </w:pPr>
    </w:p>
    <w:p w14:paraId="20698F8B" w14:textId="77777777" w:rsidR="00354208" w:rsidRPr="00942450" w:rsidRDefault="00354208" w:rsidP="00DA4669">
      <w:pPr>
        <w:pStyle w:val="Textedesaisie"/>
        <w:rPr>
          <w:lang w:val="fr-FR"/>
        </w:rPr>
        <w:sectPr w:rsidR="00354208" w:rsidRPr="00942450" w:rsidSect="00121B95">
          <w:headerReference w:type="default" r:id="rId8"/>
          <w:footerReference w:type="default" r:id="rId9"/>
          <w:pgSz w:w="11906" w:h="16838" w:code="9"/>
          <w:pgMar w:top="1616" w:right="1134" w:bottom="1474" w:left="1134" w:header="340" w:footer="851" w:gutter="0"/>
          <w:cols w:space="708"/>
          <w:docGrid w:linePitch="360"/>
        </w:sectPr>
      </w:pPr>
    </w:p>
    <w:p w14:paraId="0CB483BE" w14:textId="77777777" w:rsidR="000B64BC" w:rsidRPr="00942450" w:rsidRDefault="000B64BC" w:rsidP="000B64BC"/>
    <w:p w14:paraId="042EC500" w14:textId="77777777" w:rsidR="000B64BC" w:rsidRPr="00942450" w:rsidRDefault="000B64BC" w:rsidP="000B64BC"/>
    <w:p w14:paraId="11485497" w14:textId="77777777" w:rsidR="000B64BC" w:rsidRPr="001733EE" w:rsidRDefault="000B64BC" w:rsidP="00942450">
      <w:pPr>
        <w:pStyle w:val="Titre1"/>
        <w:numPr>
          <w:ilvl w:val="0"/>
          <w:numId w:val="0"/>
        </w:numPr>
        <w:ind w:left="720"/>
        <w:rPr>
          <w:lang w:val="fr-FR"/>
        </w:rPr>
      </w:pPr>
      <w:bookmarkStart w:id="1" w:name="_Toc477872367"/>
      <w:bookmarkStart w:id="2" w:name="_Toc160722453"/>
      <w:r w:rsidRPr="001733EE">
        <w:rPr>
          <w:lang w:val="fr-FR"/>
        </w:rPr>
        <w:t>Table des matières</w:t>
      </w:r>
      <w:bookmarkEnd w:id="1"/>
      <w:bookmarkEnd w:id="2"/>
    </w:p>
    <w:p w14:paraId="614256CD" w14:textId="68A63021" w:rsidR="00C669EA" w:rsidRDefault="000B64BC">
      <w:pPr>
        <w:pStyle w:val="TM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942450">
        <w:rPr>
          <w:sz w:val="21"/>
        </w:rPr>
        <w:fldChar w:fldCharType="begin"/>
      </w:r>
      <w:r w:rsidRPr="00942450">
        <w:rPr>
          <w:sz w:val="21"/>
        </w:rPr>
        <w:instrText xml:space="preserve"> TOC \o "1-3" </w:instrText>
      </w:r>
      <w:r w:rsidRPr="00942450">
        <w:rPr>
          <w:sz w:val="21"/>
        </w:rPr>
        <w:fldChar w:fldCharType="separate"/>
      </w:r>
      <w:r w:rsidR="00C669EA" w:rsidRPr="00073EF6">
        <w:rPr>
          <w:noProof/>
        </w:rPr>
        <w:t>Table des matières</w:t>
      </w:r>
      <w:r w:rsidR="00C669EA">
        <w:rPr>
          <w:noProof/>
        </w:rPr>
        <w:tab/>
      </w:r>
      <w:r w:rsidR="00C669EA">
        <w:rPr>
          <w:noProof/>
        </w:rPr>
        <w:fldChar w:fldCharType="begin"/>
      </w:r>
      <w:r w:rsidR="00C669EA">
        <w:rPr>
          <w:noProof/>
        </w:rPr>
        <w:instrText xml:space="preserve"> PAGEREF _Toc160722453 \h </w:instrText>
      </w:r>
      <w:r w:rsidR="00C669EA">
        <w:rPr>
          <w:noProof/>
        </w:rPr>
      </w:r>
      <w:r w:rsidR="00C669EA">
        <w:rPr>
          <w:noProof/>
        </w:rPr>
        <w:fldChar w:fldCharType="separate"/>
      </w:r>
      <w:r w:rsidR="009141C0">
        <w:rPr>
          <w:noProof/>
        </w:rPr>
        <w:t>2</w:t>
      </w:r>
      <w:r w:rsidR="00C669EA">
        <w:rPr>
          <w:noProof/>
        </w:rPr>
        <w:fldChar w:fldCharType="end"/>
      </w:r>
    </w:p>
    <w:p w14:paraId="4908F121" w14:textId="450973A3" w:rsidR="00C669EA" w:rsidRDefault="00C669EA">
      <w:pPr>
        <w:pStyle w:val="TM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073EF6"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14:ligatures w14:val="standardContextual"/>
        </w:rPr>
        <w:tab/>
      </w:r>
      <w:r w:rsidRPr="00073EF6">
        <w:rPr>
          <w:noProof/>
        </w:rPr>
        <w:t>Objectif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_Toc160722454 \h </w:instrText>
      </w:r>
      <w:r>
        <w:rPr>
          <w:noProof/>
        </w:rPr>
      </w:r>
      <w:r>
        <w:rPr>
          <w:noProof/>
        </w:rPr>
        <w:fldChar w:fldCharType="separate"/>
      </w:r>
      <w:r w:rsidR="009141C0">
        <w:rPr>
          <w:noProof/>
        </w:rPr>
        <w:t>3</w:t>
      </w:r>
      <w:r>
        <w:rPr>
          <w:noProof/>
        </w:rPr>
        <w:fldChar w:fldCharType="end"/>
      </w:r>
    </w:p>
    <w:p w14:paraId="77176616" w14:textId="7DDA4535" w:rsidR="00C669EA" w:rsidRDefault="00C669EA">
      <w:pPr>
        <w:pStyle w:val="TM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073EF6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14:ligatures w14:val="standardContextual"/>
        </w:rPr>
        <w:tab/>
      </w:r>
      <w:r w:rsidRPr="00073EF6">
        <w:rPr>
          <w:noProof/>
        </w:rPr>
        <w:t>Installation des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_Toc160722455 \h </w:instrText>
      </w:r>
      <w:r>
        <w:rPr>
          <w:noProof/>
        </w:rPr>
      </w:r>
      <w:r>
        <w:rPr>
          <w:noProof/>
        </w:rPr>
        <w:fldChar w:fldCharType="separate"/>
      </w:r>
      <w:r w:rsidR="009141C0">
        <w:rPr>
          <w:noProof/>
        </w:rPr>
        <w:t>3</w:t>
      </w:r>
      <w:r>
        <w:rPr>
          <w:noProof/>
        </w:rPr>
        <w:fldChar w:fldCharType="end"/>
      </w:r>
    </w:p>
    <w:p w14:paraId="57B457CC" w14:textId="7E6F2D36" w:rsidR="00C669EA" w:rsidRDefault="00C669EA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073EF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eastAsiaTheme="minorEastAsia" w:hAnsiTheme="minorHAnsi" w:cstheme="minorBidi"/>
          <w:noProof/>
          <w:kern w:val="2"/>
          <w14:ligatures w14:val="standardContextual"/>
        </w:rPr>
        <w:tab/>
      </w:r>
      <w:r>
        <w:rPr>
          <w:noProof/>
        </w:rPr>
        <w:t>Présentation des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_Toc160722456 \h </w:instrText>
      </w:r>
      <w:r>
        <w:rPr>
          <w:noProof/>
        </w:rPr>
      </w:r>
      <w:r>
        <w:rPr>
          <w:noProof/>
        </w:rPr>
        <w:fldChar w:fldCharType="separate"/>
      </w:r>
      <w:r w:rsidR="009141C0">
        <w:rPr>
          <w:noProof/>
        </w:rPr>
        <w:t>3</w:t>
      </w:r>
      <w:r>
        <w:rPr>
          <w:noProof/>
        </w:rPr>
        <w:fldChar w:fldCharType="end"/>
      </w:r>
    </w:p>
    <w:p w14:paraId="3C99060D" w14:textId="7C8FBEF7" w:rsidR="00C669EA" w:rsidRDefault="00C669EA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073EF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eastAsiaTheme="minorEastAsia" w:hAnsiTheme="minorHAnsi" w:cstheme="minorBidi"/>
          <w:noProof/>
          <w:kern w:val="2"/>
          <w14:ligatures w14:val="standardContextual"/>
        </w:rPr>
        <w:tab/>
      </w:r>
      <w:r>
        <w:rPr>
          <w:noProof/>
        </w:rPr>
        <w:t>Services spark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_Toc160722457 \h </w:instrText>
      </w:r>
      <w:r>
        <w:rPr>
          <w:noProof/>
        </w:rPr>
      </w:r>
      <w:r>
        <w:rPr>
          <w:noProof/>
        </w:rPr>
        <w:fldChar w:fldCharType="separate"/>
      </w:r>
      <w:r w:rsidR="009141C0">
        <w:rPr>
          <w:noProof/>
        </w:rPr>
        <w:t>4</w:t>
      </w:r>
      <w:r>
        <w:rPr>
          <w:noProof/>
        </w:rPr>
        <w:fldChar w:fldCharType="end"/>
      </w:r>
    </w:p>
    <w:p w14:paraId="5589EB80" w14:textId="16BF09D9" w:rsidR="00C669EA" w:rsidRDefault="00C669EA">
      <w:pPr>
        <w:pStyle w:val="TM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14:ligatures w14:val="standardContextual"/>
        </w:rPr>
        <w:tab/>
      </w:r>
      <w:r>
        <w:rPr>
          <w:noProof/>
        </w:rPr>
        <w:t>Architecture Kappa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_Toc160722458 \h </w:instrText>
      </w:r>
      <w:r>
        <w:rPr>
          <w:noProof/>
        </w:rPr>
      </w:r>
      <w:r>
        <w:rPr>
          <w:noProof/>
        </w:rPr>
        <w:fldChar w:fldCharType="separate"/>
      </w:r>
      <w:r w:rsidR="009141C0">
        <w:rPr>
          <w:noProof/>
        </w:rPr>
        <w:t>8</w:t>
      </w:r>
      <w:r>
        <w:rPr>
          <w:noProof/>
        </w:rPr>
        <w:fldChar w:fldCharType="end"/>
      </w:r>
    </w:p>
    <w:p w14:paraId="271C71FB" w14:textId="4E7EA59A" w:rsidR="00C669EA" w:rsidRDefault="00C669EA">
      <w:pPr>
        <w:pStyle w:val="TM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073EF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noProof/>
          <w:kern w:val="2"/>
          <w14:ligatures w14:val="standardContextual"/>
        </w:rPr>
        <w:tab/>
      </w:r>
      <w:r w:rsidRPr="00073EF6">
        <w:rPr>
          <w:noProof/>
        </w:rPr>
        <w:t>Lancer les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_Toc160722459 \h </w:instrText>
      </w:r>
      <w:r>
        <w:rPr>
          <w:noProof/>
        </w:rPr>
      </w:r>
      <w:r>
        <w:rPr>
          <w:noProof/>
        </w:rPr>
        <w:fldChar w:fldCharType="separate"/>
      </w:r>
      <w:r w:rsidR="009141C0">
        <w:rPr>
          <w:noProof/>
        </w:rPr>
        <w:t>8</w:t>
      </w:r>
      <w:r>
        <w:rPr>
          <w:noProof/>
        </w:rPr>
        <w:fldChar w:fldCharType="end"/>
      </w:r>
    </w:p>
    <w:p w14:paraId="36F8DC1B" w14:textId="094D73EB" w:rsidR="000B64BC" w:rsidRPr="00942450" w:rsidRDefault="000B64BC" w:rsidP="000B64BC">
      <w:pPr>
        <w:jc w:val="both"/>
        <w:rPr>
          <w:sz w:val="21"/>
        </w:rPr>
      </w:pPr>
      <w:r w:rsidRPr="00942450">
        <w:rPr>
          <w:sz w:val="21"/>
        </w:rPr>
        <w:fldChar w:fldCharType="end"/>
      </w:r>
    </w:p>
    <w:p w14:paraId="0420D4A6" w14:textId="77777777" w:rsidR="000B64BC" w:rsidRPr="00942450" w:rsidRDefault="000B64BC" w:rsidP="000B64BC">
      <w:pPr>
        <w:jc w:val="both"/>
        <w:rPr>
          <w:sz w:val="21"/>
        </w:rPr>
      </w:pPr>
    </w:p>
    <w:p w14:paraId="7A8A99CD" w14:textId="77777777" w:rsidR="000B64BC" w:rsidRPr="00E876FC" w:rsidRDefault="000B64BC" w:rsidP="000B64BC">
      <w:pPr>
        <w:rPr>
          <w:sz w:val="21"/>
        </w:rPr>
      </w:pPr>
      <w:r w:rsidRPr="00E876FC">
        <w:rPr>
          <w:sz w:val="21"/>
        </w:rPr>
        <w:br w:type="page"/>
      </w:r>
    </w:p>
    <w:p w14:paraId="713D78E4" w14:textId="77777777" w:rsidR="00D927CC" w:rsidRPr="00C516B4" w:rsidRDefault="00D927CC" w:rsidP="00D927CC">
      <w:pPr>
        <w:pStyle w:val="Titre1"/>
        <w:rPr>
          <w:lang w:val="fr-FR"/>
        </w:rPr>
      </w:pPr>
      <w:bookmarkStart w:id="3" w:name="_Toc63970391"/>
      <w:bookmarkStart w:id="4" w:name="_Toc96340558"/>
      <w:bookmarkStart w:id="5" w:name="_Toc160722454"/>
      <w:r w:rsidRPr="00C516B4">
        <w:rPr>
          <w:rStyle w:val="lev"/>
          <w:b/>
          <w:bCs/>
          <w:lang w:val="fr-FR"/>
        </w:rPr>
        <w:lastRenderedPageBreak/>
        <w:t>Objectif</w:t>
      </w:r>
      <w:r w:rsidRPr="00C516B4">
        <w:rPr>
          <w:rStyle w:val="lev"/>
          <w:b/>
          <w:lang w:val="fr-FR"/>
        </w:rPr>
        <w:t xml:space="preserve"> :</w:t>
      </w:r>
      <w:bookmarkEnd w:id="3"/>
      <w:bookmarkEnd w:id="4"/>
      <w:bookmarkEnd w:id="5"/>
      <w:r w:rsidRPr="00C516B4">
        <w:rPr>
          <w:rStyle w:val="lev"/>
          <w:b/>
          <w:lang w:val="fr-FR"/>
        </w:rPr>
        <w:t xml:space="preserve"> </w:t>
      </w:r>
    </w:p>
    <w:p w14:paraId="660D9047" w14:textId="084B0B5A" w:rsidR="006C6452" w:rsidRPr="00005433" w:rsidRDefault="006C6452">
      <w:pPr>
        <w:pStyle w:val="Paragraphedeliste"/>
        <w:numPr>
          <w:ilvl w:val="0"/>
          <w:numId w:val="9"/>
        </w:numPr>
      </w:pPr>
      <w:r w:rsidRPr="00005433">
        <w:t>Déploiement d</w:t>
      </w:r>
      <w:r w:rsidR="00C669EA">
        <w:t>’un exemple d’architecture Kappa</w:t>
      </w:r>
    </w:p>
    <w:p w14:paraId="3164D5E0" w14:textId="77777777" w:rsidR="006C6452" w:rsidRPr="00005433" w:rsidRDefault="006C6452">
      <w:pPr>
        <w:pStyle w:val="Paragraphedeliste"/>
        <w:numPr>
          <w:ilvl w:val="0"/>
          <w:numId w:val="9"/>
        </w:numPr>
      </w:pPr>
      <w:r w:rsidRPr="00005433">
        <w:t>Test de Cassandra (</w:t>
      </w:r>
      <w:proofErr w:type="spellStart"/>
      <w:r w:rsidRPr="00005433">
        <w:t>cqlsh</w:t>
      </w:r>
      <w:proofErr w:type="spellEnd"/>
      <w:r w:rsidRPr="00005433">
        <w:t>)</w:t>
      </w:r>
    </w:p>
    <w:p w14:paraId="046DC34D" w14:textId="77777777" w:rsidR="006C6452" w:rsidRPr="00005433" w:rsidRDefault="006C6452">
      <w:pPr>
        <w:pStyle w:val="Paragraphedeliste"/>
        <w:numPr>
          <w:ilvl w:val="1"/>
          <w:numId w:val="9"/>
        </w:numPr>
      </w:pPr>
      <w:r w:rsidRPr="00005433">
        <w:t xml:space="preserve">Création de </w:t>
      </w:r>
      <w:proofErr w:type="spellStart"/>
      <w:r w:rsidRPr="00005433">
        <w:t>keyspaces</w:t>
      </w:r>
      <w:proofErr w:type="spellEnd"/>
    </w:p>
    <w:p w14:paraId="01EA1B0C" w14:textId="77777777" w:rsidR="006C6452" w:rsidRPr="00005433" w:rsidRDefault="006C6452">
      <w:pPr>
        <w:pStyle w:val="Paragraphedeliste"/>
        <w:numPr>
          <w:ilvl w:val="1"/>
          <w:numId w:val="9"/>
        </w:numPr>
      </w:pPr>
      <w:r w:rsidRPr="00005433">
        <w:t>Réglage</w:t>
      </w:r>
    </w:p>
    <w:p w14:paraId="0D1C4612" w14:textId="77777777" w:rsidR="006C6452" w:rsidRPr="00005433" w:rsidRDefault="006C6452">
      <w:pPr>
        <w:pStyle w:val="Paragraphedeliste"/>
        <w:numPr>
          <w:ilvl w:val="1"/>
          <w:numId w:val="9"/>
        </w:numPr>
      </w:pPr>
      <w:r w:rsidRPr="00005433">
        <w:t>Création de tables</w:t>
      </w:r>
    </w:p>
    <w:p w14:paraId="10B8E88D" w14:textId="77777777" w:rsidR="006C6452" w:rsidRPr="00005433" w:rsidRDefault="006C6452">
      <w:pPr>
        <w:pStyle w:val="Paragraphedeliste"/>
        <w:numPr>
          <w:ilvl w:val="1"/>
          <w:numId w:val="9"/>
        </w:numPr>
      </w:pPr>
      <w:r w:rsidRPr="00005433">
        <w:t>Opération sur les tables</w:t>
      </w:r>
    </w:p>
    <w:p w14:paraId="20BE22AF" w14:textId="77777777" w:rsidR="006C6452" w:rsidRPr="00005433" w:rsidRDefault="006C6452">
      <w:pPr>
        <w:pStyle w:val="Paragraphedeliste"/>
        <w:numPr>
          <w:ilvl w:val="0"/>
          <w:numId w:val="9"/>
        </w:numPr>
      </w:pPr>
      <w:r w:rsidRPr="00005433">
        <w:t>Interaction avec Spark</w:t>
      </w:r>
    </w:p>
    <w:p w14:paraId="39456A61" w14:textId="77777777" w:rsidR="006C6452" w:rsidRPr="00005433" w:rsidRDefault="006C6452">
      <w:pPr>
        <w:pStyle w:val="Paragraphedeliste"/>
        <w:numPr>
          <w:ilvl w:val="0"/>
          <w:numId w:val="9"/>
        </w:numPr>
      </w:pPr>
      <w:r w:rsidRPr="00005433">
        <w:t xml:space="preserve">Utilisation avec </w:t>
      </w:r>
      <w:proofErr w:type="spellStart"/>
      <w:r w:rsidRPr="00005433">
        <w:t>pyspark</w:t>
      </w:r>
      <w:proofErr w:type="spellEnd"/>
    </w:p>
    <w:p w14:paraId="370EE26B" w14:textId="77777777" w:rsidR="006C6452" w:rsidRPr="00005433" w:rsidRDefault="006C6452">
      <w:pPr>
        <w:pStyle w:val="Paragraphedeliste"/>
        <w:numPr>
          <w:ilvl w:val="0"/>
          <w:numId w:val="9"/>
        </w:numPr>
      </w:pPr>
      <w:r w:rsidRPr="00005433">
        <w:t>Utilisation avec python</w:t>
      </w:r>
    </w:p>
    <w:p w14:paraId="5110F67E" w14:textId="77777777" w:rsidR="006C6452" w:rsidRPr="00005433" w:rsidRDefault="006C6452" w:rsidP="006C6452">
      <w:pPr>
        <w:ind w:left="360"/>
      </w:pPr>
    </w:p>
    <w:p w14:paraId="12CD0E87" w14:textId="77777777" w:rsidR="006C6452" w:rsidRPr="00005433" w:rsidRDefault="006C6452" w:rsidP="006C6452">
      <w:pPr>
        <w:pStyle w:val="Paragraphedeliste"/>
      </w:pPr>
      <w:r w:rsidRPr="00005433">
        <w:t xml:space="preserve">Le driver python ne permet pas de créer de table. Il faudra le faire dans </w:t>
      </w:r>
      <w:proofErr w:type="spellStart"/>
      <w:r w:rsidRPr="00005433">
        <w:rPr>
          <w:rFonts w:ascii="Courier" w:hAnsi="Courier"/>
        </w:rPr>
        <w:t>cqlsh</w:t>
      </w:r>
      <w:proofErr w:type="spellEnd"/>
      <w:r w:rsidRPr="00005433">
        <w:t>.</w:t>
      </w:r>
    </w:p>
    <w:p w14:paraId="44D35403" w14:textId="77777777" w:rsidR="00275031" w:rsidRDefault="00275031" w:rsidP="00275031">
      <w:pPr>
        <w:rPr>
          <w:noProof/>
        </w:rPr>
      </w:pPr>
    </w:p>
    <w:p w14:paraId="1D91A795" w14:textId="77777777" w:rsidR="00275031" w:rsidRPr="00BC604B" w:rsidRDefault="00275031" w:rsidP="00275031">
      <w:pPr>
        <w:rPr>
          <w:noProof/>
        </w:rPr>
      </w:pPr>
    </w:p>
    <w:p w14:paraId="0CDA2BD4" w14:textId="0CD9AADB" w:rsidR="00B35452" w:rsidRPr="00275031" w:rsidRDefault="00914AF7" w:rsidP="00936D05">
      <w:pPr>
        <w:pStyle w:val="Titre1"/>
        <w:rPr>
          <w:lang w:val="fr-FR"/>
        </w:rPr>
      </w:pPr>
      <w:bookmarkStart w:id="6" w:name="_Toc160722455"/>
      <w:r w:rsidRPr="00E876FC">
        <w:rPr>
          <w:lang w:val="fr-FR"/>
        </w:rPr>
        <w:t>Installation de</w:t>
      </w:r>
      <w:r w:rsidR="00CA22F0">
        <w:rPr>
          <w:lang w:val="fr-FR"/>
        </w:rPr>
        <w:t>s services</w:t>
      </w:r>
      <w:bookmarkEnd w:id="6"/>
    </w:p>
    <w:p w14:paraId="6C1684B6" w14:textId="023C7102" w:rsidR="00551D0F" w:rsidRPr="000467FF" w:rsidRDefault="00CA22F0" w:rsidP="005D0721">
      <w:pPr>
        <w:pStyle w:val="Titre2"/>
      </w:pPr>
      <w:bookmarkStart w:id="7" w:name="_Toc160722456"/>
      <w:r>
        <w:t>Présentation des services</w:t>
      </w:r>
      <w:bookmarkEnd w:id="7"/>
    </w:p>
    <w:p w14:paraId="2DAC7120" w14:textId="1CDE028F" w:rsidR="00551D0F" w:rsidRDefault="00551D0F" w:rsidP="00936D05"/>
    <w:p w14:paraId="3F398222" w14:textId="31F54654" w:rsidR="00BC100E" w:rsidRDefault="00275031" w:rsidP="00936D05">
      <w:r>
        <w:t xml:space="preserve">L’objectif est de créer </w:t>
      </w:r>
      <w:r w:rsidR="000A2CAF">
        <w:t>3</w:t>
      </w:r>
      <w:r>
        <w:t xml:space="preserve"> services (</w:t>
      </w:r>
      <w:r w:rsidR="000A2CAF">
        <w:t>3</w:t>
      </w:r>
      <w:r w:rsidR="00BC100E">
        <w:t xml:space="preserve"> </w:t>
      </w:r>
      <w:r>
        <w:t>containers) :</w:t>
      </w:r>
    </w:p>
    <w:p w14:paraId="1678DE2A" w14:textId="7CFBB083" w:rsidR="00BC100E" w:rsidRDefault="00BC100E">
      <w:pPr>
        <w:pStyle w:val="Paragraphedeliste"/>
        <w:numPr>
          <w:ilvl w:val="0"/>
          <w:numId w:val="11"/>
        </w:numPr>
      </w:pPr>
      <w:r>
        <w:t xml:space="preserve">Services </w:t>
      </w:r>
      <w:r w:rsidR="00C669EA">
        <w:t>de l’architecture Kappa</w:t>
      </w:r>
    </w:p>
    <w:p w14:paraId="0302D924" w14:textId="7AC483F2" w:rsidR="00BC100E" w:rsidRDefault="00BC100E">
      <w:pPr>
        <w:pStyle w:val="Paragraphedeliste"/>
        <w:numPr>
          <w:ilvl w:val="1"/>
          <w:numId w:val="11"/>
        </w:numPr>
      </w:pPr>
      <w:proofErr w:type="gramStart"/>
      <w:r>
        <w:t>container</w:t>
      </w:r>
      <w:proofErr w:type="gramEnd"/>
      <w:r>
        <w:t xml:space="preserve"> </w:t>
      </w:r>
      <w:proofErr w:type="spellStart"/>
      <w:r w:rsidR="000A2CAF">
        <w:t>spark</w:t>
      </w:r>
      <w:proofErr w:type="spellEnd"/>
      <w:r w:rsidR="000A2CAF">
        <w:t xml:space="preserve"> (master)</w:t>
      </w:r>
      <w:r>
        <w:t xml:space="preserve"> </w:t>
      </w:r>
    </w:p>
    <w:p w14:paraId="3538C987" w14:textId="59D8B0FA" w:rsidR="00275031" w:rsidRDefault="000A2CAF">
      <w:pPr>
        <w:pStyle w:val="Paragraphedeliste"/>
        <w:numPr>
          <w:ilvl w:val="1"/>
          <w:numId w:val="11"/>
        </w:numPr>
      </w:pPr>
      <w:r>
        <w:t xml:space="preserve">2 </w:t>
      </w:r>
      <w:r w:rsidR="00275031">
        <w:t>container</w:t>
      </w:r>
      <w:r>
        <w:t>s</w:t>
      </w:r>
      <w:r w:rsidR="00275031">
        <w:t xml:space="preserve"> </w:t>
      </w:r>
      <w:proofErr w:type="spellStart"/>
      <w:r>
        <w:t>spark</w:t>
      </w:r>
      <w:proofErr w:type="spellEnd"/>
      <w:r>
        <w:t xml:space="preserve"> (</w:t>
      </w:r>
      <w:proofErr w:type="spellStart"/>
      <w:r>
        <w:t>workers</w:t>
      </w:r>
      <w:proofErr w:type="spellEnd"/>
      <w:r>
        <w:t>)</w:t>
      </w:r>
    </w:p>
    <w:p w14:paraId="53A9336F" w14:textId="49F0E8DB" w:rsidR="00C669EA" w:rsidRDefault="00C669EA">
      <w:pPr>
        <w:pStyle w:val="Paragraphedeliste"/>
        <w:numPr>
          <w:ilvl w:val="1"/>
          <w:numId w:val="11"/>
        </w:numPr>
      </w:pPr>
      <w:r>
        <w:t xml:space="preserve">2 containers </w:t>
      </w:r>
      <w:proofErr w:type="spellStart"/>
      <w:r>
        <w:t>cassandra</w:t>
      </w:r>
      <w:proofErr w:type="spellEnd"/>
    </w:p>
    <w:p w14:paraId="0FDAD189" w14:textId="57FC8640" w:rsidR="00C669EA" w:rsidRDefault="00C669EA">
      <w:pPr>
        <w:pStyle w:val="Paragraphedeliste"/>
        <w:numPr>
          <w:ilvl w:val="1"/>
          <w:numId w:val="11"/>
        </w:numPr>
      </w:pPr>
      <w:r>
        <w:t xml:space="preserve">Containers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zookeeper</w:t>
      </w:r>
      <w:proofErr w:type="spellEnd"/>
      <w:r>
        <w:t xml:space="preserve"> &amp; </w:t>
      </w:r>
      <w:proofErr w:type="spellStart"/>
      <w:r>
        <w:t>kafdrop</w:t>
      </w:r>
      <w:proofErr w:type="spellEnd"/>
      <w:r>
        <w:t>.</w:t>
      </w:r>
    </w:p>
    <w:p w14:paraId="7587FF3D" w14:textId="48DB18CE" w:rsidR="00C669EA" w:rsidRDefault="00C669EA">
      <w:pPr>
        <w:pStyle w:val="Paragraphedeliste"/>
        <w:numPr>
          <w:ilvl w:val="0"/>
          <w:numId w:val="11"/>
        </w:numPr>
      </w:pPr>
      <w:r>
        <w:t xml:space="preserve">Services </w:t>
      </w:r>
      <w:proofErr w:type="spellStart"/>
      <w:r>
        <w:t>producer</w:t>
      </w:r>
      <w:proofErr w:type="spellEnd"/>
    </w:p>
    <w:p w14:paraId="2D2F1B27" w14:textId="77777777" w:rsidR="00275031" w:rsidRDefault="00275031" w:rsidP="00275031"/>
    <w:p w14:paraId="055A7DD5" w14:textId="535B9575" w:rsidR="00275031" w:rsidRDefault="000D12CF" w:rsidP="00CA22F0">
      <w:pPr>
        <w:pStyle w:val="Textecourant"/>
      </w:pPr>
      <w:r w:rsidRPr="000D12CF">
        <w:rPr>
          <w:noProof/>
        </w:rPr>
        <w:lastRenderedPageBreak/>
        <w:drawing>
          <wp:inline distT="0" distB="0" distL="0" distR="0" wp14:anchorId="7B81904B" wp14:editId="29C9F97C">
            <wp:extent cx="6120130" cy="3683635"/>
            <wp:effectExtent l="0" t="0" r="1270" b="0"/>
            <wp:docPr id="1604417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1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6A63" w14:textId="77777777" w:rsidR="00C669EA" w:rsidRDefault="00C669EA" w:rsidP="00CA22F0">
      <w:pPr>
        <w:pStyle w:val="Textecourant"/>
      </w:pPr>
    </w:p>
    <w:p w14:paraId="2C5B97E6" w14:textId="31255EA4" w:rsidR="00CA22F0" w:rsidRPr="000467FF" w:rsidRDefault="00CA22F0" w:rsidP="005D0721">
      <w:pPr>
        <w:pStyle w:val="Titre2"/>
      </w:pPr>
      <w:bookmarkStart w:id="8" w:name="_Toc160722457"/>
      <w:r>
        <w:t xml:space="preserve">Services </w:t>
      </w:r>
      <w:proofErr w:type="spellStart"/>
      <w:r w:rsidR="000A2CAF">
        <w:t>spark</w:t>
      </w:r>
      <w:bookmarkEnd w:id="8"/>
      <w:proofErr w:type="spellEnd"/>
    </w:p>
    <w:p w14:paraId="50DF1BAF" w14:textId="77777777" w:rsidR="00CA22F0" w:rsidRDefault="00CA22F0" w:rsidP="00CA22F0"/>
    <w:p w14:paraId="6CF7B987" w14:textId="6FA88DFC" w:rsidR="00CA22F0" w:rsidRPr="00275031" w:rsidRDefault="00CA22F0" w:rsidP="00CA22F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cd </w:t>
      </w:r>
      <w:r w:rsid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kappa</w:t>
      </w:r>
    </w:p>
    <w:p w14:paraId="6984C1F9" w14:textId="77777777" w:rsidR="00CA22F0" w:rsidRDefault="00CA22F0" w:rsidP="00936D05"/>
    <w:p w14:paraId="347594CC" w14:textId="085E77A2" w:rsidR="000668BA" w:rsidRDefault="00372E5E" w:rsidP="00936D05">
      <w:r w:rsidRPr="00372E5E">
        <w:t xml:space="preserve">Voici le </w:t>
      </w:r>
      <w:r w:rsidRPr="00372E5E">
        <w:rPr>
          <w:rFonts w:ascii="Courier New" w:hAnsi="Courier New" w:cs="Courier New"/>
        </w:rPr>
        <w:t>docker-</w:t>
      </w:r>
      <w:proofErr w:type="spellStart"/>
      <w:r w:rsidRPr="00372E5E">
        <w:rPr>
          <w:rFonts w:ascii="Courier New" w:hAnsi="Courier New" w:cs="Courier New"/>
        </w:rPr>
        <w:t>compose.yml</w:t>
      </w:r>
      <w:proofErr w:type="spellEnd"/>
    </w:p>
    <w:p w14:paraId="0EB03D6C" w14:textId="77777777" w:rsidR="00372E5E" w:rsidRPr="00372E5E" w:rsidRDefault="00372E5E" w:rsidP="00936D05"/>
    <w:p w14:paraId="52ADD10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version: "3"</w:t>
      </w:r>
    </w:p>
    <w:p w14:paraId="713962DE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4192D09D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services:</w:t>
      </w:r>
    </w:p>
    <w:p w14:paraId="3859FB84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zookeeper:</w:t>
      </w:r>
    </w:p>
    <w:p w14:paraId="6F12C0AE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image: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confluentinc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/cp-zookeeper:7.4.3</w:t>
      </w:r>
    </w:p>
    <w:p w14:paraId="3D76C939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container_name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 zookeeper</w:t>
      </w:r>
    </w:p>
    <w:p w14:paraId="11126CD9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networks:</w:t>
      </w:r>
    </w:p>
    <w:p w14:paraId="0AE66BD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network1</w:t>
      </w:r>
    </w:p>
    <w:p w14:paraId="44C3FAFC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ports:</w:t>
      </w:r>
    </w:p>
    <w:p w14:paraId="2D80744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"2181:2181"</w:t>
      </w:r>
    </w:p>
    <w:p w14:paraId="33F8D23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environment:</w:t>
      </w:r>
    </w:p>
    <w:p w14:paraId="6BA5FB7F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ZOOKEEPER_CLIENT_PORT: 2181</w:t>
      </w:r>
    </w:p>
    <w:p w14:paraId="59AE1DB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ZOOKEEPER_TICK_TIME: 2000</w:t>
      </w:r>
    </w:p>
    <w:p w14:paraId="07B6C29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kafka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proofErr w:type="gramEnd"/>
    </w:p>
    <w:p w14:paraId="0953A473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image: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confluentinc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/cp-kafka:7.4.3</w:t>
      </w:r>
    </w:p>
    <w:p w14:paraId="68D88CD7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container_name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 kafka</w:t>
      </w:r>
    </w:p>
    <w:p w14:paraId="56A015B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networks:</w:t>
      </w:r>
    </w:p>
    <w:p w14:paraId="566E89EA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      - network1</w:t>
      </w:r>
    </w:p>
    <w:p w14:paraId="69ADADD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depends_on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46F24CFF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zookeeper</w:t>
      </w:r>
    </w:p>
    <w:p w14:paraId="5880A834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ports:</w:t>
      </w:r>
    </w:p>
    <w:p w14:paraId="5AC1BD5D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"9092:9092"</w:t>
      </w:r>
    </w:p>
    <w:p w14:paraId="558A76E5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"9091:9091"</w:t>
      </w:r>
    </w:p>
    <w:p w14:paraId="3C000E6D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environment:</w:t>
      </w:r>
    </w:p>
    <w:p w14:paraId="69364044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KAFKA_BROKER_ID: 1</w:t>
      </w:r>
    </w:p>
    <w:p w14:paraId="614C544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KAFKA_ADVERTISED_HOST_NAME: kafka:9092</w:t>
      </w:r>
    </w:p>
    <w:p w14:paraId="484A375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KAFKA_ZOOKEEPER_CONNECT: zookeeper:2181</w:t>
      </w:r>
    </w:p>
    <w:p w14:paraId="623A78CC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KAFKA_LISTENER_SECURITY_PROTOCOL_MAP: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PLAINTEXT:PLAINTEXT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,PLAINTEXT_HOST:PLAINTEXT</w:t>
      </w:r>
    </w:p>
    <w:p w14:paraId="783902AC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KAFKA_ADVERTISED_LISTENERS: PLAINTEXT://kafka:29092,PLAINTEXT_HOST://localhost:9092</w:t>
      </w:r>
    </w:p>
    <w:p w14:paraId="3E28752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KAFKA_INTER_BROKER_LISTENER_NAME: PLAINTEXT</w:t>
      </w:r>
    </w:p>
    <w:p w14:paraId="3123059A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# KAFKA_OFFSETS_TOPIC_REPLICATION_FACTOR: 1</w:t>
      </w:r>
    </w:p>
    <w:p w14:paraId="279AB3C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# KAFKA_GROUP_INITIAL_REBALANCE_DELAY_MS: 0</w:t>
      </w:r>
    </w:p>
    <w:p w14:paraId="74EF69B3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# KAFKA_CONFLUENT_LICENSE_TOPIC_REPLICATION_FACTOR: 1</w:t>
      </w:r>
    </w:p>
    <w:p w14:paraId="1FB6EFC4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# KAFKA_CONFLUENT_BALANCER_TOPIC_REPLICATION_FACTOR: 1</w:t>
      </w:r>
    </w:p>
    <w:p w14:paraId="4818EFDE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# KAFKA_TRANSACTION_STATE_LOG_MIN_ISR: 1</w:t>
      </w:r>
    </w:p>
    <w:p w14:paraId="7FB7044A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# KAFKA_TRANSACTION_STATE_LOG_REPLICATION_FACTOR: 1</w:t>
      </w:r>
    </w:p>
    <w:p w14:paraId="2B2C999F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690E43A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kafdrop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63461DCE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image: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obsidiandynamics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/kafdrop:3.27.0</w:t>
      </w:r>
    </w:p>
    <w:p w14:paraId="13F25443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container_name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kafdrop</w:t>
      </w:r>
      <w:proofErr w:type="spellEnd"/>
    </w:p>
    <w:p w14:paraId="52973B7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networks:</w:t>
      </w:r>
    </w:p>
    <w:p w14:paraId="0ED06B9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network1</w:t>
      </w:r>
    </w:p>
    <w:p w14:paraId="6CBC5E43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depends_on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11792B73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kafka</w:t>
      </w:r>
      <w:proofErr w:type="spellEnd"/>
    </w:p>
    <w:p w14:paraId="70849F09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zookeeper</w:t>
      </w:r>
    </w:p>
    <w:p w14:paraId="2AD60851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ports:</w:t>
      </w:r>
    </w:p>
    <w:p w14:paraId="7009E291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- 19000:9000</w:t>
      </w:r>
    </w:p>
    <w:p w14:paraId="4645B80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environment:</w:t>
      </w:r>
    </w:p>
    <w:p w14:paraId="7BB1DF59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KAFKA_BROKERCONNECT: kafka:29092</w:t>
      </w:r>
    </w:p>
    <w:p w14:paraId="71D24E5E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2C1561DD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spark-master:</w:t>
      </w:r>
    </w:p>
    <w:p w14:paraId="4B581C8C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build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 .</w:t>
      </w:r>
      <w:proofErr w:type="gramEnd"/>
    </w:p>
    <w:p w14:paraId="0E4C08B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container_name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 spark-master</w:t>
      </w:r>
    </w:p>
    <w:p w14:paraId="15F736DD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networks:</w:t>
      </w:r>
    </w:p>
    <w:p w14:paraId="480082B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network1</w:t>
      </w:r>
    </w:p>
    <w:p w14:paraId="56A39CC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ports:</w:t>
      </w:r>
    </w:p>
    <w:p w14:paraId="5DC2EA51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"9080:8080"</w:t>
      </w:r>
    </w:p>
    <w:p w14:paraId="19A405B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"7077:7077"</w:t>
      </w:r>
    </w:p>
    <w:p w14:paraId="447BDA41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volumes:</w:t>
      </w:r>
    </w:p>
    <w:p w14:paraId="5E70BFDC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 .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/apps:/opt/spark-apps</w:t>
      </w:r>
    </w:p>
    <w:p w14:paraId="267D495E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 .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/data:/opt/spark-data</w:t>
      </w:r>
    </w:p>
    <w:p w14:paraId="2F746AF3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environment:</w:t>
      </w:r>
    </w:p>
    <w:p w14:paraId="2037B0EA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SPARK_LOCAL_IP=spark-master</w:t>
      </w:r>
    </w:p>
    <w:p w14:paraId="138AC32C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      - SPARK_WORKLOAD=master</w:t>
      </w:r>
    </w:p>
    <w:p w14:paraId="4D6E315F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1768E0CE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spark-worker-a:</w:t>
      </w:r>
    </w:p>
    <w:p w14:paraId="2D8509C4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build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 .</w:t>
      </w:r>
      <w:proofErr w:type="gramEnd"/>
    </w:p>
    <w:p w14:paraId="63D47041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container_name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 spark-worker-a</w:t>
      </w:r>
    </w:p>
    <w:p w14:paraId="67E3557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networks:</w:t>
      </w:r>
    </w:p>
    <w:p w14:paraId="175286A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network1</w:t>
      </w:r>
    </w:p>
    <w:p w14:paraId="5403A481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ports:</w:t>
      </w:r>
    </w:p>
    <w:p w14:paraId="2ACAD6C9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"9081:8080"</w:t>
      </w:r>
    </w:p>
    <w:p w14:paraId="429EA267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"7002:7000"</w:t>
      </w:r>
    </w:p>
    <w:p w14:paraId="5AC92AE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depends_on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727F9F74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spark-master</w:t>
      </w:r>
    </w:p>
    <w:p w14:paraId="2515268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environment:</w:t>
      </w:r>
    </w:p>
    <w:p w14:paraId="377470A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SPARK_MASTER=spark://spark-master:7077</w:t>
      </w:r>
    </w:p>
    <w:p w14:paraId="0912551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SPARK_WORKER_CORES=1</w:t>
      </w:r>
    </w:p>
    <w:p w14:paraId="1F572375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SPARK_WORKER_MEMORY=1G</w:t>
      </w:r>
    </w:p>
    <w:p w14:paraId="6CF7F9A5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SPARK_DRIVER_MEMORY=1G</w:t>
      </w:r>
    </w:p>
    <w:p w14:paraId="00312D5A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SPARK_EXECUTOR_MEMORY=1G</w:t>
      </w:r>
    </w:p>
    <w:p w14:paraId="79A5734A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SPARK_WORKLOAD=worker</w:t>
      </w:r>
    </w:p>
    <w:p w14:paraId="5B44D46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SPARK_LOCAL_IP=spark-worker-a</w:t>
      </w:r>
    </w:p>
    <w:p w14:paraId="7A9602B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volumes:</w:t>
      </w:r>
    </w:p>
    <w:p w14:paraId="67F3B56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 .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/apps:/opt/spark-apps</w:t>
      </w:r>
    </w:p>
    <w:p w14:paraId="0B83C2E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 .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/data:/opt/spark-data</w:t>
      </w:r>
    </w:p>
    <w:p w14:paraId="58D818FD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5438749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spark-worker-b:</w:t>
      </w:r>
    </w:p>
    <w:p w14:paraId="3AA9F28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build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 .</w:t>
      </w:r>
      <w:proofErr w:type="gramEnd"/>
    </w:p>
    <w:p w14:paraId="24C929CA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container_name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 spark-worker-b</w:t>
      </w:r>
    </w:p>
    <w:p w14:paraId="5454E593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networks:</w:t>
      </w:r>
    </w:p>
    <w:p w14:paraId="57F8254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network1</w:t>
      </w:r>
    </w:p>
    <w:p w14:paraId="65BAC55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ports:</w:t>
      </w:r>
    </w:p>
    <w:p w14:paraId="4931B5C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"9082:8080"</w:t>
      </w:r>
    </w:p>
    <w:p w14:paraId="13179A51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"7001:7000"</w:t>
      </w:r>
    </w:p>
    <w:p w14:paraId="0B87D50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depends_on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7504C2A3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spark-master</w:t>
      </w:r>
    </w:p>
    <w:p w14:paraId="52ABD78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environment:</w:t>
      </w:r>
    </w:p>
    <w:p w14:paraId="25786109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SPARK_MASTER=spark://spark-master:7077</w:t>
      </w:r>
    </w:p>
    <w:p w14:paraId="162F6DF0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SPARK_WORKER_CORES=1</w:t>
      </w:r>
    </w:p>
    <w:p w14:paraId="3499579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SPARK_WORKER_MEMORY=1G</w:t>
      </w:r>
    </w:p>
    <w:p w14:paraId="79C24007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SPARK_DRIVER_MEMORY=1G</w:t>
      </w:r>
    </w:p>
    <w:p w14:paraId="2C1F3645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SPARK_EXECUTOR_MEMORY=1G</w:t>
      </w:r>
    </w:p>
    <w:p w14:paraId="4471B3EE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SPARK_WORKLOAD=worker</w:t>
      </w:r>
    </w:p>
    <w:p w14:paraId="59109A8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- SPARK_LOCAL_IP=spark-worker-b</w:t>
      </w:r>
    </w:p>
    <w:p w14:paraId="6D046064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volumes:</w:t>
      </w:r>
    </w:p>
    <w:p w14:paraId="5BF2BD2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 .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/apps:/opt/spark-apps</w:t>
      </w:r>
    </w:p>
    <w:p w14:paraId="0A4EB545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 .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/data:/opt/spark-data</w:t>
      </w:r>
    </w:p>
    <w:p w14:paraId="088CCB79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1C66854D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cassandra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1:</w:t>
      </w:r>
    </w:p>
    <w:p w14:paraId="2414921F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image: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cassandra:latest</w:t>
      </w:r>
      <w:proofErr w:type="spellEnd"/>
    </w:p>
    <w:p w14:paraId="44367D1D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container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_name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 cassandra1</w:t>
      </w:r>
    </w:p>
    <w:p w14:paraId="796A90CE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ports:</w:t>
      </w:r>
    </w:p>
    <w:p w14:paraId="084235C9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</w:t>
      </w: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- "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9042: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9042"</w:t>
      </w:r>
    </w:p>
    <w:p w14:paraId="6F1618BD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environment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proofErr w:type="gramEnd"/>
    </w:p>
    <w:p w14:paraId="3DBFF7C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 - CASSANDRA_SEEDS=cassandra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1,cassandra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2</w:t>
      </w:r>
    </w:p>
    <w:p w14:paraId="089092F0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networks:</w:t>
      </w:r>
      <w:proofErr w:type="gramEnd"/>
    </w:p>
    <w:p w14:paraId="2D61C347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 - network1</w:t>
      </w:r>
    </w:p>
    <w:p w14:paraId="1A8D3637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cassandra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2:</w:t>
      </w:r>
    </w:p>
    <w:p w14:paraId="36659108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image: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cassandra:latest</w:t>
      </w:r>
      <w:proofErr w:type="spellEnd"/>
    </w:p>
    <w:p w14:paraId="7179AA75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container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_name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 cassandra2</w:t>
      </w:r>
    </w:p>
    <w:p w14:paraId="638D4070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environment</w:t>
      </w:r>
      <w:proofErr w:type="spell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proofErr w:type="gramEnd"/>
    </w:p>
    <w:p w14:paraId="3CEE054B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 - CASSANDRA_SEEDS=cassandra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1,cassandra</w:t>
      </w:r>
      <w:proofErr w:type="gramEnd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2</w:t>
      </w:r>
    </w:p>
    <w:p w14:paraId="124DEAB6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networks:</w:t>
      </w:r>
      <w:proofErr w:type="gramEnd"/>
    </w:p>
    <w:p w14:paraId="52320123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 network1</w:t>
      </w:r>
    </w:p>
    <w:p w14:paraId="63627E5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5494EB20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00D1492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networks:</w:t>
      </w:r>
    </w:p>
    <w:p w14:paraId="40DB1F19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network1:</w:t>
      </w:r>
    </w:p>
    <w:p w14:paraId="3144D7E0" w14:textId="77777777" w:rsidR="00372E5E" w:rsidRPr="00372E5E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name: </w:t>
      </w:r>
      <w:proofErr w:type="spellStart"/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mynetwork</w:t>
      </w:r>
      <w:proofErr w:type="spellEnd"/>
    </w:p>
    <w:p w14:paraId="4CF829BC" w14:textId="64F5FFE7" w:rsidR="000668BA" w:rsidRPr="000668BA" w:rsidRDefault="00372E5E" w:rsidP="00372E5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72E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driver: bridge</w:t>
      </w:r>
    </w:p>
    <w:p w14:paraId="00633BFF" w14:textId="77777777" w:rsidR="000668BA" w:rsidRPr="000668BA" w:rsidRDefault="000668BA" w:rsidP="00936D05">
      <w:pPr>
        <w:rPr>
          <w:lang w:val="en-US"/>
        </w:rPr>
      </w:pPr>
    </w:p>
    <w:p w14:paraId="39D43B46" w14:textId="04AED40F" w:rsidR="00841FA5" w:rsidRPr="00BC100E" w:rsidRDefault="00BC100E" w:rsidP="00936D05">
      <w:r w:rsidRPr="00BC100E">
        <w:t xml:space="preserve">Construire les images, </w:t>
      </w:r>
      <w:r>
        <w:t>démarrer les containers et vérifier.</w:t>
      </w:r>
    </w:p>
    <w:p w14:paraId="5C7B3004" w14:textId="3AE1ECA6" w:rsidR="000668BA" w:rsidRDefault="00C669EA" w:rsidP="00936D05">
      <w:r w:rsidRPr="00C669EA">
        <w:t>(</w:t>
      </w:r>
      <w:proofErr w:type="gramStart"/>
      <w:r w:rsidRPr="00C669EA">
        <w:t>attention</w:t>
      </w:r>
      <w:proofErr w:type="gramEnd"/>
      <w:r w:rsidRPr="00C669EA">
        <w:t xml:space="preserve"> sur le </w:t>
      </w:r>
      <w:proofErr w:type="spellStart"/>
      <w:r w:rsidRPr="00C669EA">
        <w:rPr>
          <w:rFonts w:ascii="Courier New" w:hAnsi="Courier New" w:cs="Courier New"/>
        </w:rPr>
        <w:t>decompose-docker.yml</w:t>
      </w:r>
      <w:proofErr w:type="spellEnd"/>
      <w:r>
        <w:t xml:space="preserve"> du </w:t>
      </w:r>
      <w:proofErr w:type="spellStart"/>
      <w:r>
        <w:t>producer</w:t>
      </w:r>
      <w:proofErr w:type="spellEnd"/>
      <w:r>
        <w:t xml:space="preserve">, le chemin d’un volume doit être </w:t>
      </w:r>
      <w:proofErr w:type="spellStart"/>
      <w:r>
        <w:t>modifé</w:t>
      </w:r>
      <w:proofErr w:type="spellEnd"/>
      <w:r>
        <w:t>)</w:t>
      </w:r>
    </w:p>
    <w:p w14:paraId="796A3DDE" w14:textId="77777777" w:rsidR="00C669EA" w:rsidRPr="00C669EA" w:rsidRDefault="00C669EA" w:rsidP="00936D05"/>
    <w:p w14:paraId="09F473BD" w14:textId="15250015" w:rsidR="00C669EA" w:rsidRPr="00675BE6" w:rsidRDefault="00C669EA" w:rsidP="00551D0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75BE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cd kappa</w:t>
      </w:r>
    </w:p>
    <w:p w14:paraId="40008366" w14:textId="3D8A9EA2" w:rsidR="00551D0F" w:rsidRDefault="00551D0F" w:rsidP="00551D0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3545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docker</w:t>
      </w:r>
      <w:r w:rsidR="00841FA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-compose up -d</w:t>
      </w:r>
    </w:p>
    <w:p w14:paraId="11EB1057" w14:textId="053B979D" w:rsidR="00C669EA" w:rsidRDefault="00C669EA" w:rsidP="00551D0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/producer</w:t>
      </w:r>
    </w:p>
    <w:p w14:paraId="1BE4EBDC" w14:textId="1FDDADF3" w:rsidR="00C669EA" w:rsidRDefault="00C669EA" w:rsidP="00551D0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docker-compose up -d</w:t>
      </w:r>
    </w:p>
    <w:p w14:paraId="35A33E68" w14:textId="3394A9ED" w:rsidR="00CA22F0" w:rsidRPr="00675BE6" w:rsidRDefault="00CA22F0" w:rsidP="00551D0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675BE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docker ps</w:t>
      </w:r>
    </w:p>
    <w:p w14:paraId="0987F64C" w14:textId="77777777" w:rsidR="00551D0F" w:rsidRPr="00675BE6" w:rsidRDefault="00551D0F" w:rsidP="00936D05"/>
    <w:p w14:paraId="154A0C3E" w14:textId="1F5905C0" w:rsidR="00C669EA" w:rsidRPr="00C669EA" w:rsidRDefault="00C669EA" w:rsidP="00936D05">
      <w:r w:rsidRPr="00900F11">
        <w:t xml:space="preserve">Vérifiez que </w:t>
      </w:r>
      <w:r>
        <w:t xml:space="preserve">tous </w:t>
      </w:r>
      <w:r w:rsidRPr="00900F11">
        <w:t>les containers sont b</w:t>
      </w:r>
      <w:r>
        <w:t xml:space="preserve">ien en mode </w:t>
      </w:r>
      <w:r w:rsidRPr="00900F11">
        <w:rPr>
          <w:rFonts w:ascii="Courier New" w:hAnsi="Courier New" w:cs="Courier New"/>
        </w:rPr>
        <w:t>running</w:t>
      </w:r>
      <w:r>
        <w:t>.</w:t>
      </w:r>
    </w:p>
    <w:p w14:paraId="0DF6AA12" w14:textId="77777777" w:rsidR="00C669EA" w:rsidRPr="00C669EA" w:rsidRDefault="00C669EA" w:rsidP="00936D05"/>
    <w:p w14:paraId="580B097F" w14:textId="6CBC277E" w:rsidR="00CA22F0" w:rsidRPr="00CA22F0" w:rsidRDefault="00CA22F0" w:rsidP="00936D05">
      <w:r w:rsidRPr="00CA22F0">
        <w:t xml:space="preserve">(Regarder le </w:t>
      </w:r>
      <w:proofErr w:type="spellStart"/>
      <w:r w:rsidRPr="00CA22F0">
        <w:t>dashboard</w:t>
      </w:r>
      <w:proofErr w:type="spellEnd"/>
      <w:r w:rsidRPr="00CA22F0">
        <w:t>)</w:t>
      </w:r>
    </w:p>
    <w:p w14:paraId="0F430C25" w14:textId="77777777" w:rsidR="00CA22F0" w:rsidRDefault="00CA22F0" w:rsidP="00936D05">
      <w:pPr>
        <w:rPr>
          <w:lang w:val="en-US"/>
        </w:rPr>
      </w:pPr>
    </w:p>
    <w:p w14:paraId="1082D571" w14:textId="77777777" w:rsidR="00275031" w:rsidRPr="00372E5E" w:rsidRDefault="00275031" w:rsidP="00275031">
      <w:pPr>
        <w:rPr>
          <w:noProof/>
        </w:rPr>
      </w:pPr>
    </w:p>
    <w:p w14:paraId="044AC17B" w14:textId="77777777" w:rsidR="00275031" w:rsidRPr="00BC604B" w:rsidRDefault="00275031" w:rsidP="00275031">
      <w:pPr>
        <w:spacing w:after="160" w:line="259" w:lineRule="auto"/>
        <w:rPr>
          <w:rFonts w:asciiTheme="majorHAnsi" w:eastAsiaTheme="majorEastAsia" w:hAnsiTheme="majorHAnsi" w:cstheme="majorBidi"/>
          <w:b/>
          <w:bCs/>
          <w:noProof/>
          <w:color w:val="00B8DE" w:themeColor="accent1"/>
          <w:sz w:val="26"/>
          <w:szCs w:val="26"/>
        </w:rPr>
      </w:pPr>
      <w:r w:rsidRPr="00BC604B">
        <w:rPr>
          <w:noProof/>
        </w:rPr>
        <w:br w:type="page"/>
      </w:r>
    </w:p>
    <w:p w14:paraId="57A88EFC" w14:textId="77777777" w:rsidR="00D927CC" w:rsidRDefault="00D927CC" w:rsidP="00D927CC">
      <w:pPr>
        <w:jc w:val="both"/>
        <w:rPr>
          <w:color w:val="3D3D3D"/>
        </w:rPr>
      </w:pPr>
    </w:p>
    <w:p w14:paraId="78825088" w14:textId="77777777" w:rsidR="00D927CC" w:rsidRPr="00942450" w:rsidRDefault="00D927CC" w:rsidP="00D927CC">
      <w:pPr>
        <w:jc w:val="both"/>
        <w:rPr>
          <w:color w:val="3D3D3D"/>
          <w:sz w:val="20"/>
          <w:szCs w:val="20"/>
        </w:rPr>
      </w:pPr>
    </w:p>
    <w:p w14:paraId="4B4724C9" w14:textId="50427C65" w:rsidR="006C6452" w:rsidRDefault="00372E5E" w:rsidP="006C6452">
      <w:pPr>
        <w:pStyle w:val="Titre1"/>
      </w:pPr>
      <w:bookmarkStart w:id="9" w:name="_Toc160722458"/>
      <w:r>
        <w:t>Architecture Kappa</w:t>
      </w:r>
      <w:bookmarkEnd w:id="9"/>
    </w:p>
    <w:p w14:paraId="289754AD" w14:textId="77777777" w:rsidR="006C6452" w:rsidRDefault="006C6452" w:rsidP="006C6452"/>
    <w:p w14:paraId="2181C64A" w14:textId="19F7E1A5" w:rsidR="00900F11" w:rsidRDefault="00900F11" w:rsidP="006C6452">
      <w:r>
        <w:t>A force de créer des images et des containers, le cache se remplit et sature le disque ce qui empêche le bon fonctionnement des containers.</w:t>
      </w:r>
    </w:p>
    <w:p w14:paraId="4D37F328" w14:textId="2DC12DCD" w:rsidR="00900F11" w:rsidRDefault="00900F11" w:rsidP="006C6452">
      <w:r>
        <w:t>Il faut alors effectuer une purge du cache.</w:t>
      </w:r>
    </w:p>
    <w:p w14:paraId="5462C0DC" w14:textId="77777777" w:rsidR="00900F11" w:rsidRDefault="00900F11" w:rsidP="006C6452"/>
    <w:p w14:paraId="616A3EFE" w14:textId="79688E67" w:rsidR="00900F11" w:rsidRDefault="00900F11" w:rsidP="00900F1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00F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docker </w:t>
      </w:r>
      <w:proofErr w:type="spellStart"/>
      <w:r w:rsidRPr="00900F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buildx</w:t>
      </w:r>
      <w:proofErr w:type="spellEnd"/>
      <w:r w:rsidRPr="00900F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prune -f</w:t>
      </w:r>
    </w:p>
    <w:p w14:paraId="0C77E452" w14:textId="77777777" w:rsidR="00900F11" w:rsidRPr="00900F11" w:rsidRDefault="00900F11" w:rsidP="006C6452">
      <w:pPr>
        <w:rPr>
          <w:lang w:val="en-US"/>
        </w:rPr>
      </w:pPr>
    </w:p>
    <w:p w14:paraId="15342C97" w14:textId="77777777" w:rsidR="00900F11" w:rsidRPr="00900F11" w:rsidRDefault="00900F11" w:rsidP="006C6452">
      <w:pPr>
        <w:rPr>
          <w:lang w:val="en-US"/>
        </w:rPr>
      </w:pPr>
    </w:p>
    <w:p w14:paraId="5098310F" w14:textId="5577FC4E" w:rsidR="006C6452" w:rsidRPr="003A5828" w:rsidRDefault="00372E5E" w:rsidP="006C6452">
      <w:pPr>
        <w:pStyle w:val="Titre2"/>
      </w:pPr>
      <w:bookmarkStart w:id="10" w:name="_Toc160722459"/>
      <w:r>
        <w:rPr>
          <w:rStyle w:val="lev"/>
          <w:b/>
        </w:rPr>
        <w:t>Lancer les containers</w:t>
      </w:r>
      <w:bookmarkEnd w:id="10"/>
    </w:p>
    <w:p w14:paraId="3BE53379" w14:textId="77777777" w:rsidR="006C6452" w:rsidRDefault="006C6452" w:rsidP="006C6452">
      <w:pPr>
        <w:rPr>
          <w:lang w:val="en-US"/>
        </w:rPr>
      </w:pPr>
    </w:p>
    <w:p w14:paraId="25474273" w14:textId="15140EDB" w:rsidR="00C669EA" w:rsidRPr="00C669EA" w:rsidRDefault="00C669EA" w:rsidP="006C6452">
      <w:r w:rsidRPr="00C669EA">
        <w:t>On va utili</w:t>
      </w:r>
      <w:r>
        <w:t>s</w:t>
      </w:r>
      <w:r w:rsidRPr="00C669EA">
        <w:t xml:space="preserve">er 3 terminaux </w:t>
      </w:r>
      <w:proofErr w:type="spellStart"/>
      <w:r>
        <w:t>bash</w:t>
      </w:r>
      <w:proofErr w:type="spellEnd"/>
      <w:r>
        <w:t xml:space="preserve"> : sur le </w:t>
      </w:r>
      <w:proofErr w:type="spellStart"/>
      <w:r>
        <w:t>producer</w:t>
      </w:r>
      <w:proofErr w:type="spellEnd"/>
      <w:r>
        <w:t xml:space="preserve">, sur </w:t>
      </w:r>
      <w:proofErr w:type="spellStart"/>
      <w:r>
        <w:t>spark</w:t>
      </w:r>
      <w:proofErr w:type="spellEnd"/>
      <w:r>
        <w:t>-master et sur cassandra1.</w:t>
      </w:r>
    </w:p>
    <w:p w14:paraId="07FA3350" w14:textId="77777777" w:rsidR="00C669EA" w:rsidRPr="00C669EA" w:rsidRDefault="00C669EA" w:rsidP="006C6452"/>
    <w:p w14:paraId="67AE52C9" w14:textId="434492F2" w:rsidR="00F030EC" w:rsidRDefault="00F030EC" w:rsidP="006C6452">
      <w:r w:rsidRPr="00F030EC">
        <w:t>Ouvri</w:t>
      </w:r>
      <w:r>
        <w:t xml:space="preserve">r un premier terminal. Il servira à créer le container </w:t>
      </w:r>
      <w:proofErr w:type="spellStart"/>
      <w:r>
        <w:t>producer</w:t>
      </w:r>
      <w:proofErr w:type="spellEnd"/>
      <w:r>
        <w:t>.</w:t>
      </w:r>
    </w:p>
    <w:p w14:paraId="44D63365" w14:textId="77777777" w:rsidR="00F030EC" w:rsidRDefault="00F030EC" w:rsidP="006C6452"/>
    <w:p w14:paraId="5FFDE424" w14:textId="03A66C64" w:rsidR="00F030EC" w:rsidRPr="00F030EC" w:rsidRDefault="00F030EC" w:rsidP="00F030E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docker</w:t>
      </w:r>
      <w:proofErr w:type="gramEnd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exec</w:t>
      </w:r>
      <w:proofErr w:type="spellEnd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-ti </w:t>
      </w:r>
      <w:proofErr w:type="spellStart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producer</w:t>
      </w:r>
      <w:proofErr w:type="spellEnd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bash</w:t>
      </w:r>
      <w:proofErr w:type="spellEnd"/>
    </w:p>
    <w:p w14:paraId="2435D205" w14:textId="77777777" w:rsidR="00F030EC" w:rsidRPr="00F030EC" w:rsidRDefault="00F030EC" w:rsidP="006C6452"/>
    <w:p w14:paraId="6138FCE2" w14:textId="615CD53A" w:rsidR="00F030EC" w:rsidRDefault="00F030EC" w:rsidP="00F030EC">
      <w:r w:rsidRPr="00F030EC">
        <w:t>Ouvri</w:t>
      </w:r>
      <w:r>
        <w:t>r un deuxième terminal. Il servira à créer les containers nécessaires à l’architecture kappa.</w:t>
      </w:r>
    </w:p>
    <w:p w14:paraId="37DF4AE5" w14:textId="77777777" w:rsidR="00F030EC" w:rsidRPr="00F030EC" w:rsidRDefault="00F030EC" w:rsidP="006C6452"/>
    <w:p w14:paraId="3453067B" w14:textId="484C9687" w:rsidR="00C669EA" w:rsidRPr="00F030EC" w:rsidRDefault="00C669EA" w:rsidP="00C669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docker exec -</w:t>
      </w:r>
      <w:proofErr w:type="spellStart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ti</w:t>
      </w:r>
      <w:proofErr w:type="spellEnd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spark-master</w:t>
      </w:r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bash</w:t>
      </w:r>
    </w:p>
    <w:p w14:paraId="3E55347A" w14:textId="77777777" w:rsidR="0054118E" w:rsidRPr="00C669EA" w:rsidRDefault="0054118E" w:rsidP="006C6452">
      <w:pPr>
        <w:rPr>
          <w:lang w:val="en-US"/>
        </w:rPr>
      </w:pPr>
    </w:p>
    <w:p w14:paraId="2FCA2F5D" w14:textId="052CCC3E" w:rsidR="00900F11" w:rsidRPr="00F030EC" w:rsidRDefault="00F030EC" w:rsidP="006C6452">
      <w:r>
        <w:t xml:space="preserve">Sur un troisième terminal, on va </w:t>
      </w:r>
      <w:r w:rsidR="00900F11">
        <w:t xml:space="preserve">se connecter sur un terminal </w:t>
      </w:r>
      <w:proofErr w:type="spellStart"/>
      <w:r w:rsidR="00900F11" w:rsidRPr="00900F11">
        <w:rPr>
          <w:rFonts w:ascii="Courier New" w:hAnsi="Courier New" w:cs="Courier New"/>
        </w:rPr>
        <w:t>bash</w:t>
      </w:r>
      <w:proofErr w:type="spellEnd"/>
      <w:r w:rsidR="00900F11">
        <w:t xml:space="preserve"> du container </w:t>
      </w:r>
      <w:r w:rsidR="00900F11" w:rsidRPr="00900F11">
        <w:rPr>
          <w:rFonts w:ascii="Courier New" w:hAnsi="Courier New" w:cs="Courier New"/>
        </w:rPr>
        <w:t>cassandra1</w:t>
      </w:r>
      <w:r w:rsidR="00900F11">
        <w:t>.</w:t>
      </w:r>
    </w:p>
    <w:p w14:paraId="2647DF4E" w14:textId="77777777" w:rsidR="00F030EC" w:rsidRDefault="00F030EC" w:rsidP="006C6452"/>
    <w:p w14:paraId="06B5C0B1" w14:textId="5A957E29" w:rsidR="00900F11" w:rsidRPr="00F030EC" w:rsidRDefault="00900F11" w:rsidP="00900F1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docker exec -</w:t>
      </w:r>
      <w:proofErr w:type="spellStart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ti</w:t>
      </w:r>
      <w:proofErr w:type="spellEnd"/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cassandra1</w:t>
      </w:r>
      <w:r w:rsidRPr="00F030EC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bash</w:t>
      </w:r>
    </w:p>
    <w:p w14:paraId="3BA1B34D" w14:textId="77777777" w:rsidR="00900F11" w:rsidRDefault="00900F11" w:rsidP="006C6452">
      <w:pPr>
        <w:rPr>
          <w:lang w:val="en-US"/>
        </w:rPr>
      </w:pPr>
    </w:p>
    <w:p w14:paraId="4698AD45" w14:textId="5DCF94C0" w:rsidR="00900F11" w:rsidRPr="00900F11" w:rsidRDefault="00900F11" w:rsidP="006C6452">
      <w:proofErr w:type="gramStart"/>
      <w:r w:rsidRPr="00900F11">
        <w:t>puis</w:t>
      </w:r>
      <w:proofErr w:type="gramEnd"/>
      <w:r w:rsidRPr="00900F11">
        <w:t xml:space="preserve"> vous y exéc</w:t>
      </w:r>
      <w:r>
        <w:t>uterez la commande suivante.</w:t>
      </w:r>
    </w:p>
    <w:p w14:paraId="5607E8E1" w14:textId="77777777" w:rsidR="00900F11" w:rsidRDefault="00900F11" w:rsidP="00900F11"/>
    <w:p w14:paraId="087DE1E6" w14:textId="28680781" w:rsidR="00900F11" w:rsidRPr="00900F11" w:rsidRDefault="0073472E" w:rsidP="00900F1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root</w:t>
      </w:r>
      <w:proofErr w:type="gramEnd"/>
      <w:r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@fbce05e80d97:/# </w:t>
      </w:r>
      <w:proofErr w:type="spellStart"/>
      <w:r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cqlsh</w:t>
      </w:r>
      <w:proofErr w:type="spellEnd"/>
    </w:p>
    <w:p w14:paraId="65334A6F" w14:textId="47E1FA6B" w:rsidR="00900F11" w:rsidRPr="00900F11" w:rsidRDefault="00900F11" w:rsidP="00900F11">
      <w:pPr>
        <w:rPr>
          <w:color w:val="000000"/>
          <w:sz w:val="22"/>
          <w:szCs w:val="22"/>
          <w:bdr w:val="none" w:sz="0" w:space="0" w:color="auto" w:frame="1"/>
        </w:rPr>
      </w:pPr>
      <w:r w:rsidRPr="00900F11">
        <w:rPr>
          <w:color w:val="000000"/>
          <w:sz w:val="22"/>
          <w:szCs w:val="22"/>
          <w:bdr w:val="none" w:sz="0" w:space="0" w:color="auto" w:frame="1"/>
        </w:rPr>
        <w:t xml:space="preserve">On va y créer la </w:t>
      </w:r>
      <w:r>
        <w:rPr>
          <w:color w:val="000000"/>
          <w:sz w:val="22"/>
          <w:szCs w:val="22"/>
          <w:bdr w:val="none" w:sz="0" w:space="0" w:color="auto" w:frame="1"/>
        </w:rPr>
        <w:t>KEYSPACE test</w:t>
      </w:r>
    </w:p>
    <w:p w14:paraId="5F8032B0" w14:textId="77777777" w:rsidR="00900F11" w:rsidRPr="00900F11" w:rsidRDefault="00900F11" w:rsidP="00900F11">
      <w:pP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0EEDBEA" w14:textId="332F28E4" w:rsidR="00900F11" w:rsidRDefault="00900F11" w:rsidP="00900F1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</w:t>
      </w:r>
      <w:r w:rsidRPr="00900F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REATE KEYSPACE test WITH replication = {'class': '</w:t>
      </w:r>
      <w:proofErr w:type="spellStart"/>
      <w:r w:rsidRPr="00900F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SimpleStrategy</w:t>
      </w:r>
      <w:proofErr w:type="spellEnd"/>
      <w:r w:rsidRPr="00900F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', '</w:t>
      </w:r>
      <w:proofErr w:type="spellStart"/>
      <w:r w:rsidRPr="00900F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replication_factor</w:t>
      </w:r>
      <w:proofErr w:type="spellEnd"/>
      <w:r w:rsidRPr="00900F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': </w:t>
      </w:r>
      <w:proofErr w:type="gramStart"/>
      <w:r w:rsidRPr="00900F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1 }</w:t>
      </w:r>
      <w:proofErr w:type="gramEnd"/>
      <w:r w:rsidRPr="00900F1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;</w:t>
      </w:r>
    </w:p>
    <w:p w14:paraId="3BF85DDE" w14:textId="77777777" w:rsidR="00900F11" w:rsidRPr="00900F11" w:rsidRDefault="00900F11" w:rsidP="00900F11">
      <w:pPr>
        <w:rPr>
          <w:lang w:val="en-US"/>
        </w:rPr>
      </w:pPr>
    </w:p>
    <w:p w14:paraId="55CE712C" w14:textId="1B3E8A8A" w:rsidR="00900F11" w:rsidRPr="007F6692" w:rsidRDefault="007F6692" w:rsidP="00900F11">
      <w:r w:rsidRPr="007F6692">
        <w:t xml:space="preserve">Sur le deuxième terminal, on peut </w:t>
      </w:r>
      <w:r>
        <w:t xml:space="preserve">maintenant se connecter sur le terminal </w:t>
      </w:r>
      <w:proofErr w:type="spellStart"/>
      <w:r w:rsidRPr="007F6692">
        <w:rPr>
          <w:rFonts w:ascii="Courier New" w:hAnsi="Courier New" w:cs="Courier New"/>
        </w:rPr>
        <w:t>bash</w:t>
      </w:r>
      <w:proofErr w:type="spellEnd"/>
      <w:r>
        <w:t xml:space="preserve"> de </w:t>
      </w:r>
      <w:proofErr w:type="spellStart"/>
      <w:r w:rsidRPr="007F6692">
        <w:rPr>
          <w:rFonts w:ascii="Courier New" w:hAnsi="Courier New" w:cs="Courier New"/>
        </w:rPr>
        <w:t>spark</w:t>
      </w:r>
      <w:proofErr w:type="spellEnd"/>
      <w:r w:rsidRPr="007F6692">
        <w:rPr>
          <w:rFonts w:ascii="Courier New" w:hAnsi="Courier New" w:cs="Courier New"/>
        </w:rPr>
        <w:t>-master</w:t>
      </w:r>
    </w:p>
    <w:p w14:paraId="0BACEAB9" w14:textId="13927834" w:rsidR="00900F11" w:rsidRDefault="007F6692" w:rsidP="00900F11">
      <w:r>
        <w:t>On se place sur le répertoire</w:t>
      </w:r>
      <w:proofErr w:type="gramStart"/>
      <w:r>
        <w:t xml:space="preserve"> ..</w:t>
      </w:r>
      <w:proofErr w:type="gramEnd"/>
      <w:r>
        <w:t>/</w:t>
      </w:r>
      <w:proofErr w:type="spellStart"/>
      <w:r>
        <w:t>spak</w:t>
      </w:r>
      <w:proofErr w:type="spellEnd"/>
      <w:r>
        <w:t xml:space="preserve">-apps, puis on </w:t>
      </w:r>
      <w:proofErr w:type="spellStart"/>
      <w:r>
        <w:t>excécute</w:t>
      </w:r>
      <w:proofErr w:type="spellEnd"/>
      <w:r>
        <w:t xml:space="preserve"> la commande suivante qui permet de créer la table </w:t>
      </w:r>
      <w:r w:rsidRPr="007F6692">
        <w:rPr>
          <w:rFonts w:ascii="Courier New" w:hAnsi="Courier New" w:cs="Courier New"/>
        </w:rPr>
        <w:t>demo.transactions1</w:t>
      </w:r>
      <w:r>
        <w:t xml:space="preserve"> sur cassandra1.</w:t>
      </w:r>
    </w:p>
    <w:p w14:paraId="11AC9762" w14:textId="77777777" w:rsidR="007F6692" w:rsidRDefault="007F6692" w:rsidP="00900F11"/>
    <w:p w14:paraId="0086390A" w14:textId="27F3057D" w:rsidR="007F6692" w:rsidRPr="0073472E" w:rsidRDefault="0073472E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root@e460143c2821:/opt/spark-apps# </w:t>
      </w:r>
      <w:r w:rsidR="007F6692"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cd</w:t>
      </w:r>
      <w:proofErr w:type="gramStart"/>
      <w:r w:rsidR="007F6692"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..</w:t>
      </w:r>
      <w:proofErr w:type="gramEnd"/>
      <w:r w:rsidR="007F6692"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/spark-apps</w:t>
      </w:r>
    </w:p>
    <w:p w14:paraId="3846E7E2" w14:textId="4217D92A" w:rsidR="007F6692" w:rsidRPr="0073472E" w:rsidRDefault="0073472E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root</w:t>
      </w:r>
      <w:proofErr w:type="gramEnd"/>
      <w:r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@e460143c2821:/</w:t>
      </w:r>
      <w:proofErr w:type="spellStart"/>
      <w:r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opt</w:t>
      </w:r>
      <w:proofErr w:type="spellEnd"/>
      <w:r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spark</w:t>
      </w:r>
      <w:proofErr w:type="spellEnd"/>
      <w:r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-apps# </w:t>
      </w:r>
      <w:r w:rsidR="007F6692" w:rsidRPr="0073472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python3 TP7_cassandra.py</w:t>
      </w:r>
    </w:p>
    <w:p w14:paraId="7C41B973" w14:textId="77777777" w:rsidR="007F6692" w:rsidRDefault="007F6692" w:rsidP="00900F11"/>
    <w:p w14:paraId="4CEE44A6" w14:textId="13FE0856" w:rsidR="007F6692" w:rsidRDefault="007F6692" w:rsidP="00900F11">
      <w:r>
        <w:t xml:space="preserve">Attention, il faut indiquer dans </w:t>
      </w:r>
      <w:r w:rsidRPr="007F6692">
        <w:rPr>
          <w:rFonts w:ascii="Courier New" w:hAnsi="Courier New" w:cs="Courier New"/>
        </w:rPr>
        <w:t>TP7_cassandra.py</w:t>
      </w:r>
      <w:r>
        <w:t xml:space="preserve"> le numéro ip du container </w:t>
      </w:r>
      <w:r w:rsidRPr="007F6692">
        <w:rPr>
          <w:rFonts w:ascii="Courier New" w:hAnsi="Courier New" w:cs="Courier New"/>
        </w:rPr>
        <w:t>cassandra1</w:t>
      </w:r>
      <w:r>
        <w:t>.</w:t>
      </w:r>
    </w:p>
    <w:p w14:paraId="25B53EE3" w14:textId="7E74F7E3" w:rsidR="0073472E" w:rsidRDefault="0073472E" w:rsidP="00900F11">
      <w:r>
        <w:t xml:space="preserve">Vous pouvez facilement le trouver en utilisant la commande suivante (ou en utilisant le </w:t>
      </w:r>
      <w:proofErr w:type="spellStart"/>
      <w:r>
        <w:t>dashboard</w:t>
      </w:r>
      <w:proofErr w:type="spellEnd"/>
      <w:r>
        <w:t>)</w:t>
      </w:r>
    </w:p>
    <w:p w14:paraId="17726C33" w14:textId="283392F1" w:rsidR="0073472E" w:rsidRDefault="0073472E" w:rsidP="00900F11"/>
    <w:p w14:paraId="209B85C4" w14:textId="6856BE8B" w:rsidR="0073472E" w:rsidRPr="00675BE6" w:rsidRDefault="0073472E" w:rsidP="0073472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675BE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docker network inspect mynetwork</w:t>
      </w:r>
    </w:p>
    <w:p w14:paraId="0B39804D" w14:textId="77777777" w:rsidR="007F6692" w:rsidRDefault="007F6692" w:rsidP="00900F11"/>
    <w:p w14:paraId="04C1E6DC" w14:textId="7214DEE5" w:rsidR="007F6692" w:rsidRDefault="007F6692" w:rsidP="00900F11">
      <w:r>
        <w:t xml:space="preserve">On vérifie la création de la table en exécutant la commande suivante sur le </w:t>
      </w:r>
      <w:proofErr w:type="spellStart"/>
      <w:r>
        <w:t>cqlsh</w:t>
      </w:r>
      <w:proofErr w:type="spellEnd"/>
      <w:r>
        <w:t xml:space="preserve"> (ouvert </w:t>
      </w:r>
      <w:r w:rsidR="0073472E">
        <w:t>précédemment</w:t>
      </w:r>
      <w:r>
        <w:t>)</w:t>
      </w:r>
    </w:p>
    <w:p w14:paraId="4EF62995" w14:textId="77777777" w:rsidR="007F6692" w:rsidRDefault="007F6692" w:rsidP="00900F11"/>
    <w:p w14:paraId="23E81AA6" w14:textId="77777777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cqlsh</w:t>
      </w:r>
      <w:proofErr w:type="spell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&gt; describe tables</w:t>
      </w:r>
    </w:p>
    <w:p w14:paraId="1A53222E" w14:textId="77777777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02530A51" w14:textId="77777777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Keyspace</w:t>
      </w:r>
      <w:proofErr w:type="spell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demo</w:t>
      </w:r>
    </w:p>
    <w:p w14:paraId="46BF8377" w14:textId="77777777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-------------</w:t>
      </w:r>
    </w:p>
    <w:p w14:paraId="1D3EB500" w14:textId="77777777" w:rsid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transactions1</w:t>
      </w:r>
    </w:p>
    <w:p w14:paraId="38CF4D0A" w14:textId="77777777" w:rsid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….</w:t>
      </w:r>
    </w:p>
    <w:p w14:paraId="0D5926D8" w14:textId="5E289245" w:rsidR="007F6692" w:rsidRDefault="007F6692" w:rsidP="00900F11">
      <w:r>
        <w:t>Puis</w:t>
      </w:r>
    </w:p>
    <w:p w14:paraId="55804A7D" w14:textId="77777777" w:rsidR="007F6692" w:rsidRDefault="007F6692" w:rsidP="007F6692"/>
    <w:p w14:paraId="7FCE96DF" w14:textId="77777777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cqlsh</w:t>
      </w:r>
      <w:proofErr w:type="spell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&gt; select * from </w:t>
      </w:r>
      <w:proofErr w:type="gram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demo.transactions</w:t>
      </w:r>
      <w:proofErr w:type="gram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1 ;</w:t>
      </w:r>
    </w:p>
    <w:p w14:paraId="337EDECD" w14:textId="77777777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253626A1" w14:textId="77777777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date</w:t>
      </w:r>
      <w:proofErr w:type="gram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| capteur | </w:t>
      </w:r>
      <w:proofErr w:type="spell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numero</w:t>
      </w:r>
      <w:proofErr w:type="spell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| valeur</w:t>
      </w:r>
    </w:p>
    <w:p w14:paraId="2974C542" w14:textId="77777777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------+---------+--------+--------</w:t>
      </w:r>
    </w:p>
    <w:p w14:paraId="7FC0357C" w14:textId="77777777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099692E" w14:textId="68501230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(0 </w:t>
      </w:r>
      <w:proofErr w:type="spell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864DA43" w14:textId="77777777" w:rsidR="007F6692" w:rsidRDefault="007F6692" w:rsidP="007F6692"/>
    <w:p w14:paraId="091B3F66" w14:textId="77B87AF1" w:rsidR="007F6692" w:rsidRDefault="007F6692" w:rsidP="00900F11">
      <w:r>
        <w:t xml:space="preserve">On peut maintenant démarrer l’alimentation de </w:t>
      </w:r>
      <w:proofErr w:type="spellStart"/>
      <w:r>
        <w:t>kafka</w:t>
      </w:r>
      <w:proofErr w:type="spellEnd"/>
      <w:r>
        <w:t xml:space="preserve"> sur le terminal </w:t>
      </w:r>
      <w:proofErr w:type="spellStart"/>
      <w:r>
        <w:t>bash</w:t>
      </w:r>
      <w:proofErr w:type="spellEnd"/>
      <w:r>
        <w:t xml:space="preserve"> du </w:t>
      </w:r>
      <w:proofErr w:type="spellStart"/>
      <w:r>
        <w:t>producer</w:t>
      </w:r>
      <w:proofErr w:type="spellEnd"/>
      <w:r>
        <w:t xml:space="preserve"> par </w:t>
      </w:r>
    </w:p>
    <w:p w14:paraId="27D91A9F" w14:textId="77777777" w:rsidR="007F6692" w:rsidRDefault="007F6692" w:rsidP="00900F11"/>
    <w:p w14:paraId="281CA08B" w14:textId="6D47BADA" w:rsidR="007F6692" w:rsidRPr="007F6692" w:rsidRDefault="007F6692" w:rsidP="007F66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c9511fefdb8b6:/publisher/app# python generate-random-events.py</w:t>
      </w:r>
    </w:p>
    <w:p w14:paraId="34FE8C92" w14:textId="3A29B0AB" w:rsidR="007F6692" w:rsidRPr="00675BE6" w:rsidRDefault="007F6692" w:rsidP="00900F11">
      <w:r w:rsidRPr="00675BE6">
        <w:t>(des messages vont apparaître)</w:t>
      </w:r>
    </w:p>
    <w:p w14:paraId="6EA7A13A" w14:textId="77777777" w:rsidR="007F6692" w:rsidRPr="00675BE6" w:rsidRDefault="007F6692" w:rsidP="00900F11"/>
    <w:p w14:paraId="6C6888CC" w14:textId="0AA18F67" w:rsidR="007F6692" w:rsidRPr="007F6692" w:rsidRDefault="007F6692" w:rsidP="00900F11">
      <w:r w:rsidRPr="007F6692">
        <w:t>Puis le traitement des me</w:t>
      </w:r>
      <w:r>
        <w:t xml:space="preserve">ssages reçus par </w:t>
      </w:r>
      <w:proofErr w:type="spellStart"/>
      <w:r>
        <w:t>spark</w:t>
      </w:r>
      <w:proofErr w:type="spellEnd"/>
      <w:r>
        <w:t>-streaming,</w:t>
      </w:r>
    </w:p>
    <w:p w14:paraId="4FA7A9A8" w14:textId="77777777" w:rsidR="007F6692" w:rsidRPr="007F6692" w:rsidRDefault="007F6692" w:rsidP="00900F11"/>
    <w:p w14:paraId="576F3D81" w14:textId="77777777" w:rsidR="00900F11" w:rsidRPr="007F6692" w:rsidRDefault="00900F11" w:rsidP="00900F1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spark</w:t>
      </w:r>
      <w:proofErr w:type="gram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-submit</w:t>
      </w:r>
      <w:proofErr w:type="spell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--packages org.apache.spark:spark-sql-kafka-0-10_2.12:3.5.1,com.datastax.spark:spark-cassandra-connector_2.12:3.5.0 --conf </w:t>
      </w:r>
      <w:proofErr w:type="spell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spark.cassandra.connection.host</w:t>
      </w:r>
      <w:proofErr w:type="spell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=cassandra1 --conf </w:t>
      </w:r>
      <w:proofErr w:type="spell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spark.cassandra.connection.port</w:t>
      </w:r>
      <w:proofErr w:type="spell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=9042 data-pipeline-streaming_cassandra.py </w:t>
      </w:r>
      <w:proofErr w:type="spell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kafka-demo-events</w:t>
      </w:r>
      <w:proofErr w:type="spellEnd"/>
    </w:p>
    <w:p w14:paraId="619766E9" w14:textId="77777777" w:rsidR="00900F11" w:rsidRPr="007F6692" w:rsidRDefault="00900F11" w:rsidP="00900F11"/>
    <w:p w14:paraId="18580054" w14:textId="6AF4DF3D" w:rsidR="00C669EA" w:rsidRPr="00C669EA" w:rsidRDefault="00C669EA" w:rsidP="006C6452">
      <w:r w:rsidRPr="00C669EA">
        <w:t xml:space="preserve">On attend que </w:t>
      </w:r>
      <w:proofErr w:type="spellStart"/>
      <w:r w:rsidRPr="00C669EA">
        <w:t>spark</w:t>
      </w:r>
      <w:proofErr w:type="spellEnd"/>
      <w:r w:rsidRPr="00C669EA">
        <w:t xml:space="preserve">-streaming se lance et </w:t>
      </w:r>
      <w:r>
        <w:t xml:space="preserve">en retournant sur </w:t>
      </w:r>
      <w:proofErr w:type="spellStart"/>
      <w:r>
        <w:t>cqlsh</w:t>
      </w:r>
      <w:proofErr w:type="spellEnd"/>
      <w:r>
        <w:t xml:space="preserve"> on observe le remplissage de la table </w:t>
      </w:r>
      <w:proofErr w:type="gramStart"/>
      <w:r>
        <w:t>demo.transaction</w:t>
      </w:r>
      <w:proofErr w:type="gramEnd"/>
      <w:r>
        <w:t xml:space="preserve">1 par </w:t>
      </w:r>
    </w:p>
    <w:p w14:paraId="4EB59FD4" w14:textId="77777777" w:rsidR="00372E5E" w:rsidRDefault="00372E5E" w:rsidP="006C6452"/>
    <w:p w14:paraId="4BF4E2F7" w14:textId="77777777" w:rsidR="00C669EA" w:rsidRPr="007F6692" w:rsidRDefault="00C669EA" w:rsidP="00C669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cqlsh</w:t>
      </w:r>
      <w:proofErr w:type="spell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&gt; select * from </w:t>
      </w:r>
      <w:proofErr w:type="gramStart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demo.transactions</w:t>
      </w:r>
      <w:proofErr w:type="gramEnd"/>
      <w:r w:rsidRPr="007F669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1 ;</w:t>
      </w:r>
    </w:p>
    <w:p w14:paraId="4AB8FC28" w14:textId="77777777" w:rsidR="00C669EA" w:rsidRPr="00C669EA" w:rsidRDefault="00C669EA" w:rsidP="006C6452">
      <w:pPr>
        <w:rPr>
          <w:lang w:val="en-US"/>
        </w:rPr>
      </w:pPr>
    </w:p>
    <w:p w14:paraId="001F0D3D" w14:textId="77777777" w:rsidR="00C669EA" w:rsidRPr="00C669EA" w:rsidRDefault="00C669EA" w:rsidP="006C6452">
      <w:pPr>
        <w:rPr>
          <w:lang w:val="en-US"/>
        </w:rPr>
      </w:pPr>
    </w:p>
    <w:sectPr w:rsidR="00C669EA" w:rsidRPr="00C669EA" w:rsidSect="00121B95">
      <w:headerReference w:type="default" r:id="rId11"/>
      <w:footerReference w:type="default" r:id="rId12"/>
      <w:pgSz w:w="11906" w:h="16838" w:code="9"/>
      <w:pgMar w:top="1616" w:right="1134" w:bottom="1474" w:left="1134" w:header="34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8D7E9" w14:textId="77777777" w:rsidR="00BF1101" w:rsidRDefault="00BF1101" w:rsidP="00BB63D0">
      <w:r>
        <w:separator/>
      </w:r>
    </w:p>
  </w:endnote>
  <w:endnote w:type="continuationSeparator" w:id="0">
    <w:p w14:paraId="3E504557" w14:textId="77777777" w:rsidR="00BF1101" w:rsidRDefault="00BF1101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D47E" w14:textId="77777777" w:rsidR="00245A58" w:rsidRDefault="00245A58">
    <w:pPr>
      <w:pStyle w:val="Pieddepage"/>
    </w:pPr>
    <w:r w:rsidRPr="00365807">
      <w:rPr>
        <w:noProof/>
      </w:rPr>
      <w:drawing>
        <wp:anchor distT="0" distB="0" distL="114300" distR="114300" simplePos="0" relativeHeight="251662336" behindDoc="1" locked="0" layoutInCell="1" allowOverlap="1" wp14:anchorId="635D4864" wp14:editId="0CAF1134">
          <wp:simplePos x="0" y="0"/>
          <wp:positionH relativeFrom="page">
            <wp:posOffset>756285</wp:posOffset>
          </wp:positionH>
          <wp:positionV relativeFrom="page">
            <wp:posOffset>8791575</wp:posOffset>
          </wp:positionV>
          <wp:extent cx="1943280" cy="1144440"/>
          <wp:effectExtent l="19050" t="0" r="0" b="0"/>
          <wp:wrapNone/>
          <wp:docPr id="1" name="Image 1" descr="logo_couv_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logo_couv_1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943280" cy="1144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06F4" w14:textId="77777777" w:rsidR="00245A58" w:rsidRDefault="00245A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9EA2" w14:textId="77777777" w:rsidR="00BF1101" w:rsidRDefault="00BF1101" w:rsidP="00BB63D0">
      <w:r>
        <w:separator/>
      </w:r>
    </w:p>
  </w:footnote>
  <w:footnote w:type="continuationSeparator" w:id="0">
    <w:p w14:paraId="050EABED" w14:textId="77777777" w:rsidR="00BF1101" w:rsidRDefault="00BF1101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844E3" w14:textId="77777777" w:rsidR="00245A58" w:rsidRDefault="00245A58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0F3534B" wp14:editId="61CF28CE">
              <wp:simplePos x="0" y="0"/>
              <wp:positionH relativeFrom="column">
                <wp:posOffset>2484120</wp:posOffset>
              </wp:positionH>
              <wp:positionV relativeFrom="paragraph">
                <wp:posOffset>0</wp:posOffset>
              </wp:positionV>
              <wp:extent cx="3960495" cy="3960495"/>
              <wp:effectExtent l="0" t="0" r="1905" b="1905"/>
              <wp:wrapNone/>
              <wp:docPr id="9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92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52AE53" id="Group 5" o:spid="_x0000_s1026" style="position:absolute;margin-left:195.6pt;margin-top:0;width:311.85pt;height:311.85pt;z-index:-251658240" coordorigin="5103,567" coordsize="6237,62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&#13;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67;width:3572;height:3572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" fillcolor="#a4d233 [3214]" stroked="f"/>
              <v:shape id="AutoShape 2" o:spid="_x0000_s1028" type="#_x0000_t6" style="position:absolute;left:5103;top:567;width:3572;height:3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" fillcolor="#0c2340 [3206]" stroked="f"/>
              <v:shape id="AutoShape 3" o:spid="_x0000_s1029" type="#_x0000_t6" style="position:absolute;left:8674;top:4139;width:2665;height:2665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" fillcolor="#00b8de [3204]" stroked="f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F7A9" w14:textId="77777777" w:rsidR="00245A58" w:rsidRDefault="00245A58" w:rsidP="00354208">
    <w:pPr>
      <w:pStyle w:val="En-tte"/>
    </w:pPr>
  </w:p>
  <w:p w14:paraId="3BC8DB7F" w14:textId="77777777" w:rsidR="00245A58" w:rsidRDefault="00245A58" w:rsidP="00354208">
    <w:pPr>
      <w:pStyle w:val="En-tte"/>
    </w:pPr>
  </w:p>
  <w:p w14:paraId="23996D75" w14:textId="77777777" w:rsidR="00245A58" w:rsidRDefault="00245A58" w:rsidP="00354208">
    <w:pPr>
      <w:pStyle w:val="En-tte"/>
    </w:pPr>
  </w:p>
  <w:p w14:paraId="5008DE92" w14:textId="77777777" w:rsidR="00245A58" w:rsidRPr="00354208" w:rsidRDefault="00245A58" w:rsidP="003542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" w15:restartNumberingAfterBreak="0">
    <w:nsid w:val="0443292B"/>
    <w:multiLevelType w:val="multilevel"/>
    <w:tmpl w:val="94DC5FE6"/>
    <w:lvl w:ilvl="0">
      <w:start w:val="1"/>
      <w:numFmt w:val="decimal"/>
      <w:pStyle w:val="Titre1"/>
      <w:lvlText w:val="%1"/>
      <w:lvlJc w:val="left"/>
      <w:pPr>
        <w:ind w:left="858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933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B0F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2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00B8DE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A7DE7"/>
    <w:multiLevelType w:val="hybridMultilevel"/>
    <w:tmpl w:val="D0FA8EA8"/>
    <w:lvl w:ilvl="0" w:tplc="DA2097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7180A"/>
    <w:multiLevelType w:val="hybridMultilevel"/>
    <w:tmpl w:val="5202724E"/>
    <w:lvl w:ilvl="0" w:tplc="8FCC1844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B7560"/>
    <w:multiLevelType w:val="multilevel"/>
    <w:tmpl w:val="C95EC40C"/>
    <w:lvl w:ilvl="0">
      <w:start w:val="1"/>
      <w:numFmt w:val="decimal"/>
      <w:pStyle w:val="Titr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6" w15:restartNumberingAfterBreak="0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1636C86"/>
    <w:multiLevelType w:val="hybridMultilevel"/>
    <w:tmpl w:val="32B24A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016354">
    <w:abstractNumId w:val="2"/>
  </w:num>
  <w:num w:numId="2" w16cid:durableId="871958151">
    <w:abstractNumId w:val="10"/>
  </w:num>
  <w:num w:numId="3" w16cid:durableId="110444540">
    <w:abstractNumId w:val="9"/>
  </w:num>
  <w:num w:numId="4" w16cid:durableId="1117334816">
    <w:abstractNumId w:val="0"/>
  </w:num>
  <w:num w:numId="5" w16cid:durableId="527569477">
    <w:abstractNumId w:val="8"/>
  </w:num>
  <w:num w:numId="6" w16cid:durableId="179904244">
    <w:abstractNumId w:val="6"/>
  </w:num>
  <w:num w:numId="7" w16cid:durableId="1206059501">
    <w:abstractNumId w:val="5"/>
  </w:num>
  <w:num w:numId="8" w16cid:durableId="1258706822">
    <w:abstractNumId w:val="1"/>
  </w:num>
  <w:num w:numId="9" w16cid:durableId="2018313640">
    <w:abstractNumId w:val="7"/>
  </w:num>
  <w:num w:numId="10" w16cid:durableId="117799598">
    <w:abstractNumId w:val="4"/>
  </w:num>
  <w:num w:numId="11" w16cid:durableId="1596208580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98"/>
    <w:rsid w:val="0000162C"/>
    <w:rsid w:val="0000622D"/>
    <w:rsid w:val="00006477"/>
    <w:rsid w:val="00006695"/>
    <w:rsid w:val="00010770"/>
    <w:rsid w:val="00024DA8"/>
    <w:rsid w:val="00033378"/>
    <w:rsid w:val="00034D69"/>
    <w:rsid w:val="0004264F"/>
    <w:rsid w:val="00043D17"/>
    <w:rsid w:val="000467FF"/>
    <w:rsid w:val="00051B60"/>
    <w:rsid w:val="000668BA"/>
    <w:rsid w:val="000744F9"/>
    <w:rsid w:val="000971EF"/>
    <w:rsid w:val="000A2CAF"/>
    <w:rsid w:val="000B64BC"/>
    <w:rsid w:val="000C48D9"/>
    <w:rsid w:val="000D12CF"/>
    <w:rsid w:val="000D64A1"/>
    <w:rsid w:val="000E6AAD"/>
    <w:rsid w:val="00101903"/>
    <w:rsid w:val="001039BA"/>
    <w:rsid w:val="00106FB0"/>
    <w:rsid w:val="001167E4"/>
    <w:rsid w:val="0011794D"/>
    <w:rsid w:val="00121B95"/>
    <w:rsid w:val="00122ED2"/>
    <w:rsid w:val="00135AF9"/>
    <w:rsid w:val="00154395"/>
    <w:rsid w:val="00164398"/>
    <w:rsid w:val="00166F9C"/>
    <w:rsid w:val="00167DED"/>
    <w:rsid w:val="00167FE9"/>
    <w:rsid w:val="001733EE"/>
    <w:rsid w:val="00175B15"/>
    <w:rsid w:val="001A20FD"/>
    <w:rsid w:val="001D01BB"/>
    <w:rsid w:val="001D3547"/>
    <w:rsid w:val="001E092F"/>
    <w:rsid w:val="001E2986"/>
    <w:rsid w:val="00205866"/>
    <w:rsid w:val="0021095F"/>
    <w:rsid w:val="00234C5E"/>
    <w:rsid w:val="00235794"/>
    <w:rsid w:val="00237E44"/>
    <w:rsid w:val="00245A58"/>
    <w:rsid w:val="00247ED7"/>
    <w:rsid w:val="00254326"/>
    <w:rsid w:val="00270738"/>
    <w:rsid w:val="0027367B"/>
    <w:rsid w:val="00275031"/>
    <w:rsid w:val="00282491"/>
    <w:rsid w:val="00285173"/>
    <w:rsid w:val="00296F3C"/>
    <w:rsid w:val="002A2BB3"/>
    <w:rsid w:val="002C2066"/>
    <w:rsid w:val="00316C7E"/>
    <w:rsid w:val="00327522"/>
    <w:rsid w:val="0034769C"/>
    <w:rsid w:val="00354208"/>
    <w:rsid w:val="003561A5"/>
    <w:rsid w:val="003656D4"/>
    <w:rsid w:val="00372E5E"/>
    <w:rsid w:val="00391D99"/>
    <w:rsid w:val="00392A2C"/>
    <w:rsid w:val="003A5828"/>
    <w:rsid w:val="003C0632"/>
    <w:rsid w:val="003C5CC4"/>
    <w:rsid w:val="003D559D"/>
    <w:rsid w:val="003F1EB6"/>
    <w:rsid w:val="004226FE"/>
    <w:rsid w:val="00467729"/>
    <w:rsid w:val="00473FD6"/>
    <w:rsid w:val="00486DC3"/>
    <w:rsid w:val="004A1330"/>
    <w:rsid w:val="004A21F1"/>
    <w:rsid w:val="004F32EB"/>
    <w:rsid w:val="005115DE"/>
    <w:rsid w:val="0052443E"/>
    <w:rsid w:val="005256EA"/>
    <w:rsid w:val="00534539"/>
    <w:rsid w:val="00540010"/>
    <w:rsid w:val="0054118E"/>
    <w:rsid w:val="005418C5"/>
    <w:rsid w:val="00551D0F"/>
    <w:rsid w:val="00582F16"/>
    <w:rsid w:val="0059256A"/>
    <w:rsid w:val="00594288"/>
    <w:rsid w:val="0059609F"/>
    <w:rsid w:val="005A6FB6"/>
    <w:rsid w:val="005A705F"/>
    <w:rsid w:val="005D0721"/>
    <w:rsid w:val="005D14F7"/>
    <w:rsid w:val="005E450C"/>
    <w:rsid w:val="005E4CE5"/>
    <w:rsid w:val="005F2520"/>
    <w:rsid w:val="00600EC9"/>
    <w:rsid w:val="00613E42"/>
    <w:rsid w:val="00627ABB"/>
    <w:rsid w:val="0065302C"/>
    <w:rsid w:val="0066109E"/>
    <w:rsid w:val="006720C7"/>
    <w:rsid w:val="00675BE6"/>
    <w:rsid w:val="00677874"/>
    <w:rsid w:val="00677C4D"/>
    <w:rsid w:val="0069366B"/>
    <w:rsid w:val="006A423F"/>
    <w:rsid w:val="006B6628"/>
    <w:rsid w:val="006C0A4F"/>
    <w:rsid w:val="006C6452"/>
    <w:rsid w:val="006F18B5"/>
    <w:rsid w:val="00705041"/>
    <w:rsid w:val="00710272"/>
    <w:rsid w:val="00712A5B"/>
    <w:rsid w:val="00717B26"/>
    <w:rsid w:val="0073156A"/>
    <w:rsid w:val="0073472E"/>
    <w:rsid w:val="0074557B"/>
    <w:rsid w:val="00746905"/>
    <w:rsid w:val="007512CB"/>
    <w:rsid w:val="0075245D"/>
    <w:rsid w:val="00761BB3"/>
    <w:rsid w:val="007920B3"/>
    <w:rsid w:val="00793480"/>
    <w:rsid w:val="00793A6F"/>
    <w:rsid w:val="0079658B"/>
    <w:rsid w:val="007A6F4D"/>
    <w:rsid w:val="007B1C12"/>
    <w:rsid w:val="007C564F"/>
    <w:rsid w:val="007E1785"/>
    <w:rsid w:val="007E5085"/>
    <w:rsid w:val="007F6692"/>
    <w:rsid w:val="0080328E"/>
    <w:rsid w:val="00810777"/>
    <w:rsid w:val="0082356B"/>
    <w:rsid w:val="00823651"/>
    <w:rsid w:val="0082751A"/>
    <w:rsid w:val="00834F74"/>
    <w:rsid w:val="008368E8"/>
    <w:rsid w:val="00841FA5"/>
    <w:rsid w:val="00856914"/>
    <w:rsid w:val="00867961"/>
    <w:rsid w:val="0087451D"/>
    <w:rsid w:val="00877B09"/>
    <w:rsid w:val="00880E7A"/>
    <w:rsid w:val="008A063E"/>
    <w:rsid w:val="008A434C"/>
    <w:rsid w:val="008A7904"/>
    <w:rsid w:val="008B68E0"/>
    <w:rsid w:val="008C25C5"/>
    <w:rsid w:val="008C4BCB"/>
    <w:rsid w:val="00900F11"/>
    <w:rsid w:val="009141C0"/>
    <w:rsid w:val="00914AF7"/>
    <w:rsid w:val="009327DD"/>
    <w:rsid w:val="00936D05"/>
    <w:rsid w:val="00942450"/>
    <w:rsid w:val="009433ED"/>
    <w:rsid w:val="0094395C"/>
    <w:rsid w:val="0095227C"/>
    <w:rsid w:val="00971B60"/>
    <w:rsid w:val="0098452D"/>
    <w:rsid w:val="00995174"/>
    <w:rsid w:val="009C25B0"/>
    <w:rsid w:val="009D69ED"/>
    <w:rsid w:val="009D7507"/>
    <w:rsid w:val="009E2286"/>
    <w:rsid w:val="009E5473"/>
    <w:rsid w:val="009F0BC1"/>
    <w:rsid w:val="009F1733"/>
    <w:rsid w:val="009F7391"/>
    <w:rsid w:val="00A015A4"/>
    <w:rsid w:val="00A046E1"/>
    <w:rsid w:val="00A13E1D"/>
    <w:rsid w:val="00A1593E"/>
    <w:rsid w:val="00A202C7"/>
    <w:rsid w:val="00A21247"/>
    <w:rsid w:val="00A2371D"/>
    <w:rsid w:val="00A41B98"/>
    <w:rsid w:val="00A458EE"/>
    <w:rsid w:val="00A51CFC"/>
    <w:rsid w:val="00A614F7"/>
    <w:rsid w:val="00A93E57"/>
    <w:rsid w:val="00AB008A"/>
    <w:rsid w:val="00AB0F68"/>
    <w:rsid w:val="00AB584C"/>
    <w:rsid w:val="00AD01DE"/>
    <w:rsid w:val="00AD695C"/>
    <w:rsid w:val="00AE0046"/>
    <w:rsid w:val="00AF0823"/>
    <w:rsid w:val="00B35452"/>
    <w:rsid w:val="00B510FD"/>
    <w:rsid w:val="00B550AA"/>
    <w:rsid w:val="00B63983"/>
    <w:rsid w:val="00B74696"/>
    <w:rsid w:val="00B7700A"/>
    <w:rsid w:val="00B927FB"/>
    <w:rsid w:val="00BA335A"/>
    <w:rsid w:val="00BA6B8E"/>
    <w:rsid w:val="00BB63D0"/>
    <w:rsid w:val="00BC100E"/>
    <w:rsid w:val="00BC23E2"/>
    <w:rsid w:val="00BE341B"/>
    <w:rsid w:val="00BF1101"/>
    <w:rsid w:val="00BF1BB9"/>
    <w:rsid w:val="00C145EB"/>
    <w:rsid w:val="00C152E8"/>
    <w:rsid w:val="00C17F7D"/>
    <w:rsid w:val="00C3365D"/>
    <w:rsid w:val="00C45E32"/>
    <w:rsid w:val="00C462AE"/>
    <w:rsid w:val="00C574D0"/>
    <w:rsid w:val="00C62600"/>
    <w:rsid w:val="00C669EA"/>
    <w:rsid w:val="00C87F5A"/>
    <w:rsid w:val="00CA02F7"/>
    <w:rsid w:val="00CA22F0"/>
    <w:rsid w:val="00CA4416"/>
    <w:rsid w:val="00CB137E"/>
    <w:rsid w:val="00CC0016"/>
    <w:rsid w:val="00CC33B2"/>
    <w:rsid w:val="00CD12D5"/>
    <w:rsid w:val="00CD3247"/>
    <w:rsid w:val="00CE1D68"/>
    <w:rsid w:val="00CE71AF"/>
    <w:rsid w:val="00CF0A55"/>
    <w:rsid w:val="00D03AED"/>
    <w:rsid w:val="00D03F7D"/>
    <w:rsid w:val="00D42CE1"/>
    <w:rsid w:val="00D7641B"/>
    <w:rsid w:val="00D927CC"/>
    <w:rsid w:val="00D9568F"/>
    <w:rsid w:val="00DA0CE3"/>
    <w:rsid w:val="00DA4669"/>
    <w:rsid w:val="00DA63AC"/>
    <w:rsid w:val="00DB10DA"/>
    <w:rsid w:val="00DC0C6E"/>
    <w:rsid w:val="00DC597A"/>
    <w:rsid w:val="00DE4182"/>
    <w:rsid w:val="00E02BEF"/>
    <w:rsid w:val="00E06A1A"/>
    <w:rsid w:val="00E4338F"/>
    <w:rsid w:val="00E57035"/>
    <w:rsid w:val="00E73185"/>
    <w:rsid w:val="00E757B2"/>
    <w:rsid w:val="00E80C7F"/>
    <w:rsid w:val="00E81144"/>
    <w:rsid w:val="00E876FC"/>
    <w:rsid w:val="00E930FB"/>
    <w:rsid w:val="00EA194A"/>
    <w:rsid w:val="00EA7CBA"/>
    <w:rsid w:val="00EB61AD"/>
    <w:rsid w:val="00ED4B8F"/>
    <w:rsid w:val="00EE405F"/>
    <w:rsid w:val="00F030EC"/>
    <w:rsid w:val="00F061EC"/>
    <w:rsid w:val="00F20020"/>
    <w:rsid w:val="00F24F3A"/>
    <w:rsid w:val="00F3529E"/>
    <w:rsid w:val="00F438FE"/>
    <w:rsid w:val="00F608DA"/>
    <w:rsid w:val="00F62C1D"/>
    <w:rsid w:val="00F64CF4"/>
    <w:rsid w:val="00F91AC9"/>
    <w:rsid w:val="00F9342F"/>
    <w:rsid w:val="00FA161C"/>
    <w:rsid w:val="00FA745D"/>
    <w:rsid w:val="00FB74C4"/>
    <w:rsid w:val="00FC1C45"/>
    <w:rsid w:val="00FD4A34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1EBDD"/>
  <w15:docId w15:val="{698EF0C0-032B-074C-91D8-70D9E3CB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6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74696"/>
    <w:pPr>
      <w:keepNext/>
      <w:keepLines/>
      <w:numPr>
        <w:numId w:val="8"/>
      </w:numPr>
      <w:spacing w:after="360" w:line="560" w:lineRule="atLeast"/>
      <w:ind w:left="789"/>
      <w:outlineLvl w:val="0"/>
    </w:pPr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D0721"/>
    <w:pPr>
      <w:keepNext/>
      <w:keepLines/>
      <w:numPr>
        <w:ilvl w:val="1"/>
        <w:numId w:val="8"/>
      </w:numPr>
      <w:pBdr>
        <w:bottom w:val="single" w:sz="6" w:space="0" w:color="CCCCCC"/>
      </w:pBdr>
      <w:shd w:val="clear" w:color="auto" w:fill="FFFFFF"/>
      <w:spacing w:before="300" w:after="150" w:line="240" w:lineRule="atLeast"/>
      <w:jc w:val="both"/>
      <w:outlineLvl w:val="1"/>
    </w:pPr>
    <w:rPr>
      <w:rFonts w:eastAsiaTheme="majorEastAsia"/>
      <w:b/>
      <w:bCs/>
      <w:color w:val="00B0F0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73185"/>
    <w:pPr>
      <w:keepNext/>
      <w:keepLines/>
      <w:numPr>
        <w:ilvl w:val="2"/>
        <w:numId w:val="8"/>
      </w:numPr>
      <w:spacing w:before="360" w:after="240"/>
      <w:outlineLvl w:val="2"/>
    </w:pPr>
    <w:rPr>
      <w:rFonts w:eastAsiaTheme="majorEastAsia"/>
      <w:b/>
      <w:color w:val="00B0F0"/>
      <w:sz w:val="28"/>
    </w:rPr>
  </w:style>
  <w:style w:type="paragraph" w:styleId="Titre4">
    <w:name w:val="heading 4"/>
    <w:basedOn w:val="Normal"/>
    <w:next w:val="Normal"/>
    <w:link w:val="Titre4Car"/>
    <w:qFormat/>
    <w:rsid w:val="00B74696"/>
    <w:pPr>
      <w:keepNext/>
      <w:keepLines/>
      <w:numPr>
        <w:ilvl w:val="3"/>
        <w:numId w:val="8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B74696"/>
    <w:pPr>
      <w:keepNext/>
      <w:keepLines/>
      <w:numPr>
        <w:ilvl w:val="4"/>
        <w:numId w:val="8"/>
      </w:numPr>
      <w:spacing w:before="200" w:line="260" w:lineRule="atLeast"/>
      <w:outlineLvl w:val="4"/>
    </w:pPr>
    <w:rPr>
      <w:rFonts w:asciiTheme="majorHAnsi" w:eastAsiaTheme="majorEastAsia" w:hAnsiTheme="majorHAnsi" w:cstheme="majorBidi"/>
      <w:color w:val="005B6E" w:themeColor="accent1" w:themeShade="7F"/>
      <w:sz w:val="18"/>
      <w:szCs w:val="18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B74696"/>
    <w:pPr>
      <w:keepNext/>
      <w:keepLines/>
      <w:numPr>
        <w:ilvl w:val="5"/>
        <w:numId w:val="8"/>
      </w:numPr>
      <w:spacing w:before="200" w:line="260" w:lineRule="atLeast"/>
      <w:outlineLvl w:val="5"/>
    </w:pPr>
    <w:rPr>
      <w:rFonts w:asciiTheme="majorHAnsi" w:eastAsiaTheme="majorEastAsia" w:hAnsiTheme="majorHAnsi" w:cstheme="majorBidi"/>
      <w:i/>
      <w:iCs/>
      <w:color w:val="005B6E" w:themeColor="accent1" w:themeShade="7F"/>
      <w:sz w:val="18"/>
      <w:szCs w:val="18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B74696"/>
    <w:pPr>
      <w:keepNext/>
      <w:keepLines/>
      <w:numPr>
        <w:ilvl w:val="6"/>
        <w:numId w:val="8"/>
      </w:numPr>
      <w:spacing w:before="200" w:line="260" w:lineRule="atLeas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B74696"/>
    <w:pPr>
      <w:keepNext/>
      <w:keepLines/>
      <w:numPr>
        <w:ilvl w:val="7"/>
        <w:numId w:val="8"/>
      </w:numPr>
      <w:spacing w:before="200" w:line="260" w:lineRule="atLeas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B74696"/>
    <w:pPr>
      <w:keepNext/>
      <w:keepLines/>
      <w:numPr>
        <w:ilvl w:val="8"/>
        <w:numId w:val="8"/>
      </w:numPr>
      <w:spacing w:before="200" w:line="260" w:lineRule="atLeas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B63D0"/>
    <w:pPr>
      <w:spacing w:line="240" w:lineRule="exact"/>
    </w:pPr>
  </w:style>
  <w:style w:type="character" w:customStyle="1" w:styleId="En-tteCar">
    <w:name w:val="En-tête Car"/>
    <w:basedOn w:val="Policepardfaut"/>
    <w:link w:val="En-tte"/>
    <w:uiPriority w:val="99"/>
    <w:rsid w:val="00BB63D0"/>
    <w:rPr>
      <w:sz w:val="20"/>
    </w:rPr>
  </w:style>
  <w:style w:type="paragraph" w:styleId="Pieddepage">
    <w:name w:val="footer"/>
    <w:basedOn w:val="Normal"/>
    <w:link w:val="PieddepageCar"/>
    <w:rsid w:val="00BB63D0"/>
    <w:pPr>
      <w:spacing w:line="240" w:lineRule="exact"/>
    </w:pPr>
  </w:style>
  <w:style w:type="character" w:customStyle="1" w:styleId="PieddepageCar">
    <w:name w:val="Pied de page Car"/>
    <w:basedOn w:val="Policepardfaut"/>
    <w:link w:val="Pieddepage"/>
    <w:uiPriority w:val="99"/>
    <w:rsid w:val="00BB63D0"/>
    <w:rPr>
      <w:sz w:val="20"/>
    </w:rPr>
  </w:style>
  <w:style w:type="table" w:styleId="Grilledutableau">
    <w:name w:val="Table Grid"/>
    <w:basedOn w:val="TableauNormal"/>
    <w:rsid w:val="00EE405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extedesaisie">
    <w:name w:val="Texte de saisie"/>
    <w:basedOn w:val="Normal"/>
    <w:qFormat/>
    <w:rsid w:val="00DA4669"/>
    <w:pPr>
      <w:spacing w:line="250" w:lineRule="atLeast"/>
    </w:pPr>
    <w:rPr>
      <w:sz w:val="19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42450"/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 w:eastAsia="fr-FR"/>
    </w:rPr>
  </w:style>
  <w:style w:type="paragraph" w:customStyle="1" w:styleId="Textemetteur">
    <w:name w:val="Texte émetteur"/>
    <w:basedOn w:val="Normal"/>
    <w:qFormat/>
    <w:rsid w:val="008A063E"/>
    <w:pPr>
      <w:framePr w:wrap="around" w:vAnchor="page" w:hAnchor="page" w:x="1192" w:y="5955"/>
      <w:spacing w:line="380" w:lineRule="atLeast"/>
    </w:pPr>
    <w:rPr>
      <w:sz w:val="25"/>
    </w:rPr>
  </w:style>
  <w:style w:type="paragraph" w:styleId="Textedebulles">
    <w:name w:val="Balloon Text"/>
    <w:basedOn w:val="Normal"/>
    <w:link w:val="TextedebullesCar"/>
    <w:unhideWhenUsed/>
    <w:rsid w:val="00C87F5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87F5A"/>
    <w:rPr>
      <w:rFonts w:ascii="Tahoma" w:hAnsi="Tahoma" w:cs="Tahoma"/>
      <w:sz w:val="16"/>
      <w:szCs w:val="16"/>
    </w:rPr>
  </w:style>
  <w:style w:type="paragraph" w:customStyle="1" w:styleId="Textepuce1">
    <w:name w:val="Texte puce 1"/>
    <w:basedOn w:val="Textecourant"/>
    <w:qFormat/>
    <w:rsid w:val="00A41B98"/>
    <w:pPr>
      <w:numPr>
        <w:numId w:val="1"/>
      </w:numPr>
      <w:ind w:left="284" w:hanging="284"/>
    </w:pPr>
  </w:style>
  <w:style w:type="paragraph" w:styleId="Sous-titre">
    <w:name w:val="Subtitle"/>
    <w:basedOn w:val="Normal"/>
    <w:next w:val="Normal"/>
    <w:link w:val="Sous-titreCar"/>
    <w:qFormat/>
    <w:rsid w:val="00A41B98"/>
    <w:pPr>
      <w:spacing w:line="300" w:lineRule="atLeast"/>
    </w:pPr>
    <w:rPr>
      <w:b/>
      <w:color w:val="878787"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sid w:val="00A41B98"/>
    <w:rPr>
      <w:b/>
      <w:color w:val="878787"/>
      <w:sz w:val="26"/>
      <w:szCs w:val="26"/>
    </w:rPr>
  </w:style>
  <w:style w:type="paragraph" w:customStyle="1" w:styleId="Textecourant">
    <w:name w:val="Texte courant"/>
    <w:basedOn w:val="Normal"/>
    <w:qFormat/>
    <w:rsid w:val="00164398"/>
    <w:pPr>
      <w:spacing w:after="120"/>
      <w:jc w:val="both"/>
    </w:pPr>
  </w:style>
  <w:style w:type="character" w:styleId="Accentuationintense">
    <w:name w:val="Intense Emphasis"/>
    <w:uiPriority w:val="21"/>
    <w:qFormat/>
    <w:rsid w:val="00A41B98"/>
    <w:rPr>
      <w:i/>
      <w:color w:val="00B8DE" w:themeColor="accent1"/>
    </w:rPr>
  </w:style>
  <w:style w:type="paragraph" w:styleId="Citation">
    <w:name w:val="Quote"/>
    <w:basedOn w:val="Textecourant"/>
    <w:next w:val="Normal"/>
    <w:link w:val="CitationCar"/>
    <w:uiPriority w:val="29"/>
    <w:qFormat/>
    <w:rsid w:val="00A41B98"/>
    <w:pPr>
      <w:pBdr>
        <w:top w:val="single" w:sz="12" w:space="0" w:color="00B8DE" w:themeColor="accent1"/>
        <w:bottom w:val="single" w:sz="12" w:space="4" w:color="00B8DE" w:themeColor="accent1"/>
      </w:pBdr>
      <w:jc w:val="left"/>
    </w:pPr>
    <w:rPr>
      <w:b/>
      <w:color w:val="00B8DE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A41B98"/>
    <w:rPr>
      <w:b/>
      <w:color w:val="00B8DE" w:themeColor="accent1"/>
    </w:rPr>
  </w:style>
  <w:style w:type="paragraph" w:styleId="Titre">
    <w:name w:val="Title"/>
    <w:basedOn w:val="Titre1"/>
    <w:next w:val="Normal"/>
    <w:link w:val="TitreCar"/>
    <w:autoRedefine/>
    <w:uiPriority w:val="10"/>
    <w:qFormat/>
    <w:rsid w:val="009D69ED"/>
    <w:pPr>
      <w:keepNext w:val="0"/>
      <w:keepLines w:val="0"/>
      <w:numPr>
        <w:numId w:val="7"/>
      </w:numPr>
      <w:spacing w:after="0" w:line="280" w:lineRule="atLeast"/>
    </w:pPr>
    <w:rPr>
      <w:rFonts w:asciiTheme="minorHAnsi" w:eastAsiaTheme="minorHAnsi" w:hAnsiTheme="minorHAnsi" w:cstheme="minorBidi"/>
      <w:bCs w:val="0"/>
      <w:caps/>
      <w:sz w:val="36"/>
      <w:szCs w:val="3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D69ED"/>
    <w:rPr>
      <w:b/>
      <w:caps/>
      <w:color w:val="A4D233" w:themeColor="background2"/>
      <w:sz w:val="36"/>
      <w:szCs w:val="36"/>
      <w:lang w:eastAsia="fr-FR"/>
    </w:rPr>
  </w:style>
  <w:style w:type="character" w:styleId="Rfrenceintense">
    <w:name w:val="Intense Reference"/>
    <w:basedOn w:val="Policepardfaut"/>
    <w:uiPriority w:val="32"/>
    <w:qFormat/>
    <w:rsid w:val="00A41B98"/>
    <w:rPr>
      <w:b/>
      <w:bCs/>
      <w:spacing w:val="5"/>
    </w:rPr>
  </w:style>
  <w:style w:type="paragraph" w:customStyle="1" w:styleId="Textepuce2">
    <w:name w:val="Texte puce 2"/>
    <w:basedOn w:val="Textecourant"/>
    <w:qFormat/>
    <w:rsid w:val="00A41B98"/>
    <w:pPr>
      <w:numPr>
        <w:numId w:val="2"/>
      </w:numPr>
      <w:ind w:left="426" w:hanging="142"/>
    </w:pPr>
  </w:style>
  <w:style w:type="paragraph" w:customStyle="1" w:styleId="Textepuce3">
    <w:name w:val="Texte puce 3"/>
    <w:basedOn w:val="Textecourant"/>
    <w:qFormat/>
    <w:rsid w:val="00A41B98"/>
    <w:pPr>
      <w:numPr>
        <w:numId w:val="3"/>
      </w:numPr>
      <w:ind w:left="567" w:hanging="141"/>
    </w:pPr>
  </w:style>
  <w:style w:type="paragraph" w:customStyle="1" w:styleId="Titredechapitre">
    <w:name w:val="Titre de chapitre"/>
    <w:basedOn w:val="Textecourant"/>
    <w:qFormat/>
    <w:rsid w:val="00A41B98"/>
    <w:pPr>
      <w:spacing w:before="100" w:line="500" w:lineRule="atLeast"/>
      <w:ind w:left="-1304"/>
      <w:jc w:val="left"/>
    </w:pPr>
    <w:rPr>
      <w:caps/>
      <w:color w:val="878787" w:themeColor="accent5"/>
      <w:sz w:val="42"/>
      <w:szCs w:val="42"/>
    </w:rPr>
  </w:style>
  <w:style w:type="paragraph" w:customStyle="1" w:styleId="Titretableau">
    <w:name w:val="Titre tableau"/>
    <w:basedOn w:val="Textecourant"/>
    <w:qFormat/>
    <w:rsid w:val="00A41B98"/>
    <w:rPr>
      <w:b/>
      <w:caps/>
      <w:color w:val="A4D233" w:themeColor="background2"/>
      <w:lang w:val="en-US"/>
    </w:rPr>
  </w:style>
  <w:style w:type="table" w:customStyle="1" w:styleId="TableauIMT">
    <w:name w:val="Tableau IMT"/>
    <w:basedOn w:val="TableauNormal"/>
    <w:uiPriority w:val="99"/>
    <w:rsid w:val="00A41B98"/>
    <w:pPr>
      <w:spacing w:after="0" w:line="240" w:lineRule="auto"/>
      <w:jc w:val="center"/>
    </w:pPr>
    <w:rPr>
      <w:color w:val="FFFFFF" w:themeColor="background1"/>
    </w:rPr>
    <w:tblPr>
      <w:tblStyleRowBandSize w:val="1"/>
      <w:tblCellMar>
        <w:top w:w="57" w:type="dxa"/>
        <w:bottom w:w="57" w:type="dxa"/>
      </w:tblCellMar>
    </w:tblPr>
    <w:tcPr>
      <w:shd w:val="clear" w:color="auto" w:fill="C8E484" w:themeFill="background2" w:themeFillTint="99"/>
      <w:vAlign w:val="center"/>
    </w:tcPr>
    <w:tblStylePr w:type="firstRow">
      <w:rPr>
        <w:b/>
      </w:rPr>
      <w:tblPr/>
      <w:tcPr>
        <w:shd w:val="clear" w:color="auto" w:fill="A4D233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cPr>
        <w:shd w:val="clear" w:color="auto" w:fill="00B8DE" w:themeFill="accent1"/>
      </w:tcPr>
    </w:tblStylePr>
    <w:tblStylePr w:type="band1Horz">
      <w:tblPr/>
      <w:tcPr>
        <w:shd w:val="clear" w:color="auto" w:fill="C8E484" w:themeFill="background2" w:themeFillTint="99"/>
      </w:tcPr>
    </w:tblStylePr>
    <w:tblStylePr w:type="band2Horz">
      <w:tblPr/>
      <w:tcPr>
        <w:shd w:val="clear" w:color="auto" w:fill="A4D233" w:themeFill="background2"/>
      </w:tcPr>
    </w:tblStylePr>
    <w:tblStylePr w:type="neCell">
      <w:tblPr/>
      <w:tcPr>
        <w:shd w:val="clear" w:color="auto" w:fill="00B8DE" w:themeFill="accent1"/>
      </w:tcPr>
    </w:tblStylePr>
  </w:style>
  <w:style w:type="character" w:customStyle="1" w:styleId="Titre2Car">
    <w:name w:val="Titre 2 Car"/>
    <w:basedOn w:val="Policepardfaut"/>
    <w:link w:val="Titre2"/>
    <w:uiPriority w:val="9"/>
    <w:rsid w:val="005D0721"/>
    <w:rPr>
      <w:rFonts w:ascii="Times New Roman" w:eastAsiaTheme="majorEastAsia" w:hAnsi="Times New Roman" w:cs="Times New Roman"/>
      <w:b/>
      <w:bCs/>
      <w:color w:val="00B0F0"/>
      <w:sz w:val="32"/>
      <w:szCs w:val="24"/>
      <w:shd w:val="clear" w:color="auto" w:fill="FFFFFF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73185"/>
    <w:rPr>
      <w:rFonts w:ascii="Times New Roman" w:eastAsiaTheme="majorEastAsia" w:hAnsi="Times New Roman" w:cs="Times New Roman"/>
      <w:b/>
      <w:color w:val="00B0F0"/>
      <w:sz w:val="28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0B64BC"/>
    <w:rPr>
      <w:rFonts w:asciiTheme="majorHAnsi" w:eastAsiaTheme="majorEastAsia" w:hAnsiTheme="majorHAnsi" w:cstheme="majorBidi"/>
      <w:b/>
      <w:bCs/>
      <w:iCs/>
      <w:sz w:val="18"/>
      <w:szCs w:val="18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B64BC"/>
    <w:rPr>
      <w:rFonts w:asciiTheme="majorHAnsi" w:eastAsiaTheme="majorEastAsia" w:hAnsiTheme="majorHAnsi" w:cstheme="majorBidi"/>
      <w:color w:val="005B6E" w:themeColor="accent1" w:themeShade="7F"/>
      <w:sz w:val="18"/>
      <w:szCs w:val="18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B64BC"/>
    <w:rPr>
      <w:rFonts w:asciiTheme="majorHAnsi" w:eastAsiaTheme="majorEastAsia" w:hAnsiTheme="majorHAnsi" w:cstheme="majorBidi"/>
      <w:i/>
      <w:iCs/>
      <w:color w:val="005B6E" w:themeColor="accent1" w:themeShade="7F"/>
      <w:sz w:val="18"/>
      <w:szCs w:val="18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0B64BC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0B64BC"/>
    <w:rPr>
      <w:rFonts w:asciiTheme="majorHAnsi" w:eastAsiaTheme="majorEastAsia" w:hAnsiTheme="majorHAnsi" w:cstheme="majorBidi"/>
      <w:color w:val="404040" w:themeColor="text1" w:themeTint="BF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0B64B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F3529E"/>
    <w:pPr>
      <w:numPr>
        <w:numId w:val="10"/>
      </w:numPr>
      <w:spacing w:after="120"/>
      <w:contextualSpacing/>
      <w:jc w:val="both"/>
    </w:pPr>
  </w:style>
  <w:style w:type="table" w:customStyle="1" w:styleId="Tableautitre">
    <w:name w:val="Tableau_titre"/>
    <w:basedOn w:val="TableauNormal"/>
    <w:uiPriority w:val="99"/>
    <w:rsid w:val="000B64BC"/>
    <w:pPr>
      <w:spacing w:after="0" w:line="240" w:lineRule="auto"/>
    </w:pPr>
    <w:rPr>
      <w:sz w:val="18"/>
      <w:szCs w:val="18"/>
    </w:rPr>
    <w:tblPr/>
  </w:style>
  <w:style w:type="paragraph" w:customStyle="1" w:styleId="Intituldudocument">
    <w:name w:val="Intitulé du document"/>
    <w:basedOn w:val="Normal"/>
    <w:semiHidden/>
    <w:rsid w:val="000B64BC"/>
    <w:pPr>
      <w:spacing w:line="400" w:lineRule="atLeast"/>
      <w:jc w:val="center"/>
    </w:pPr>
    <w:rPr>
      <w:b/>
    </w:rPr>
  </w:style>
  <w:style w:type="paragraph" w:customStyle="1" w:styleId="Titredudocument">
    <w:name w:val="Titre du document"/>
    <w:basedOn w:val="Normal"/>
    <w:semiHidden/>
    <w:rsid w:val="000B64BC"/>
    <w:pPr>
      <w:spacing w:line="400" w:lineRule="atLeast"/>
      <w:jc w:val="center"/>
    </w:pPr>
    <w:rPr>
      <w:b/>
      <w:sz w:val="32"/>
      <w:szCs w:val="32"/>
    </w:rPr>
  </w:style>
  <w:style w:type="paragraph" w:customStyle="1" w:styleId="Datedudocument">
    <w:name w:val="Date du document"/>
    <w:basedOn w:val="Normal"/>
    <w:semiHidden/>
    <w:rsid w:val="000B64BC"/>
    <w:pPr>
      <w:spacing w:line="300" w:lineRule="atLeast"/>
      <w:jc w:val="center"/>
    </w:pPr>
    <w:rPr>
      <w:sz w:val="18"/>
      <w:szCs w:val="18"/>
    </w:rPr>
  </w:style>
  <w:style w:type="table" w:customStyle="1" w:styleId="Tableauparticipants">
    <w:name w:val="Tableau_participants"/>
    <w:basedOn w:val="TableauNormal"/>
    <w:uiPriority w:val="99"/>
    <w:rsid w:val="000B64BC"/>
    <w:pPr>
      <w:spacing w:after="0" w:line="260" w:lineRule="atLeast"/>
    </w:pPr>
    <w:rPr>
      <w:sz w:val="18"/>
      <w:szCs w:val="18"/>
    </w:rPr>
    <w:tblPr>
      <w:tblCellMar>
        <w:left w:w="0" w:type="dxa"/>
        <w:right w:w="0" w:type="dxa"/>
      </w:tblCellMar>
    </w:tblPr>
    <w:tcPr>
      <w:tcMar>
        <w:top w:w="11" w:type="dxa"/>
        <w:bottom w:w="11" w:type="dxa"/>
      </w:tcMar>
    </w:tcPr>
    <w:tblStylePr w:type="firstRow">
      <w:pPr>
        <w:wordWrap/>
        <w:spacing w:beforeLines="0" w:before="100" w:beforeAutospacing="1" w:afterLines="0" w:after="100" w:afterAutospacing="1" w:line="300" w:lineRule="atLeast"/>
      </w:pPr>
      <w:rPr>
        <w:b/>
        <w:i w:val="0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tcMar>
          <w:top w:w="11" w:type="dxa"/>
          <w:left w:w="0" w:type="nil"/>
          <w:bottom w:w="57" w:type="dxa"/>
          <w:right w:w="0" w:type="nil"/>
        </w:tcMar>
      </w:tcPr>
    </w:tblStylePr>
  </w:style>
  <w:style w:type="table" w:styleId="Grilleclaire-Accent1">
    <w:name w:val="Light Grid Accent 1"/>
    <w:basedOn w:val="TableauNormal"/>
    <w:uiPriority w:val="62"/>
    <w:rsid w:val="000B64BC"/>
    <w:pPr>
      <w:spacing w:after="0" w:line="240" w:lineRule="auto"/>
    </w:pPr>
    <w:tblPr>
      <w:tblStyleRowBandSize w:val="1"/>
      <w:tblStyleColBandSize w:val="1"/>
      <w:tblBorders>
        <w:top w:val="single" w:sz="8" w:space="0" w:color="00B8DE" w:themeColor="accent1"/>
        <w:left w:val="single" w:sz="8" w:space="0" w:color="00B8DE" w:themeColor="accent1"/>
        <w:bottom w:val="single" w:sz="8" w:space="0" w:color="00B8DE" w:themeColor="accent1"/>
        <w:right w:val="single" w:sz="8" w:space="0" w:color="00B8DE" w:themeColor="accent1"/>
        <w:insideH w:val="single" w:sz="8" w:space="0" w:color="00B8DE" w:themeColor="accent1"/>
        <w:insideV w:val="single" w:sz="8" w:space="0" w:color="00B8D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8DE" w:themeColor="accent1"/>
          <w:left w:val="single" w:sz="8" w:space="0" w:color="00B8DE" w:themeColor="accent1"/>
          <w:bottom w:val="single" w:sz="18" w:space="0" w:color="00B8DE" w:themeColor="accent1"/>
          <w:right w:val="single" w:sz="8" w:space="0" w:color="00B8DE" w:themeColor="accent1"/>
          <w:insideH w:val="nil"/>
          <w:insideV w:val="single" w:sz="8" w:space="0" w:color="00B8D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8DE" w:themeColor="accent1"/>
          <w:left w:val="single" w:sz="8" w:space="0" w:color="00B8DE" w:themeColor="accent1"/>
          <w:bottom w:val="single" w:sz="8" w:space="0" w:color="00B8DE" w:themeColor="accent1"/>
          <w:right w:val="single" w:sz="8" w:space="0" w:color="00B8DE" w:themeColor="accent1"/>
          <w:insideH w:val="nil"/>
          <w:insideV w:val="single" w:sz="8" w:space="0" w:color="00B8D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8DE" w:themeColor="accent1"/>
          <w:left w:val="single" w:sz="8" w:space="0" w:color="00B8DE" w:themeColor="accent1"/>
          <w:bottom w:val="single" w:sz="8" w:space="0" w:color="00B8DE" w:themeColor="accent1"/>
          <w:right w:val="single" w:sz="8" w:space="0" w:color="00B8DE" w:themeColor="accent1"/>
        </w:tcBorders>
      </w:tcPr>
    </w:tblStylePr>
    <w:tblStylePr w:type="band1Vert">
      <w:tblPr/>
      <w:tcPr>
        <w:tcBorders>
          <w:top w:val="single" w:sz="8" w:space="0" w:color="00B8DE" w:themeColor="accent1"/>
          <w:left w:val="single" w:sz="8" w:space="0" w:color="00B8DE" w:themeColor="accent1"/>
          <w:bottom w:val="single" w:sz="8" w:space="0" w:color="00B8DE" w:themeColor="accent1"/>
          <w:right w:val="single" w:sz="8" w:space="0" w:color="00B8DE" w:themeColor="accent1"/>
        </w:tcBorders>
        <w:shd w:val="clear" w:color="auto" w:fill="B7F2FF" w:themeFill="accent1" w:themeFillTint="3F"/>
      </w:tcPr>
    </w:tblStylePr>
    <w:tblStylePr w:type="band1Horz">
      <w:tblPr/>
      <w:tcPr>
        <w:tcBorders>
          <w:top w:val="single" w:sz="8" w:space="0" w:color="00B8DE" w:themeColor="accent1"/>
          <w:left w:val="single" w:sz="8" w:space="0" w:color="00B8DE" w:themeColor="accent1"/>
          <w:bottom w:val="single" w:sz="8" w:space="0" w:color="00B8DE" w:themeColor="accent1"/>
          <w:right w:val="single" w:sz="8" w:space="0" w:color="00B8DE" w:themeColor="accent1"/>
          <w:insideV w:val="single" w:sz="8" w:space="0" w:color="00B8DE" w:themeColor="accent1"/>
        </w:tcBorders>
        <w:shd w:val="clear" w:color="auto" w:fill="B7F2FF" w:themeFill="accent1" w:themeFillTint="3F"/>
      </w:tcPr>
    </w:tblStylePr>
    <w:tblStylePr w:type="band2Horz">
      <w:tblPr/>
      <w:tcPr>
        <w:tcBorders>
          <w:top w:val="single" w:sz="8" w:space="0" w:color="00B8DE" w:themeColor="accent1"/>
          <w:left w:val="single" w:sz="8" w:space="0" w:color="00B8DE" w:themeColor="accent1"/>
          <w:bottom w:val="single" w:sz="8" w:space="0" w:color="00B8DE" w:themeColor="accent1"/>
          <w:right w:val="single" w:sz="8" w:space="0" w:color="00B8DE" w:themeColor="accent1"/>
          <w:insideV w:val="single" w:sz="8" w:space="0" w:color="00B8DE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B64BC"/>
    <w:pPr>
      <w:spacing w:after="0" w:line="240" w:lineRule="auto"/>
    </w:pPr>
    <w:tblPr>
      <w:tblStyleRowBandSize w:val="1"/>
      <w:tblStyleColBandSize w:val="1"/>
      <w:tblBorders>
        <w:top w:val="single" w:sz="8" w:space="0" w:color="27D9FF" w:themeColor="accent1" w:themeTint="BF"/>
        <w:left w:val="single" w:sz="8" w:space="0" w:color="27D9FF" w:themeColor="accent1" w:themeTint="BF"/>
        <w:bottom w:val="single" w:sz="8" w:space="0" w:color="27D9FF" w:themeColor="accent1" w:themeTint="BF"/>
        <w:right w:val="single" w:sz="8" w:space="0" w:color="27D9FF" w:themeColor="accent1" w:themeTint="BF"/>
        <w:insideH w:val="single" w:sz="8" w:space="0" w:color="27D9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D9FF" w:themeColor="accent1" w:themeTint="BF"/>
          <w:left w:val="single" w:sz="8" w:space="0" w:color="27D9FF" w:themeColor="accent1" w:themeTint="BF"/>
          <w:bottom w:val="single" w:sz="8" w:space="0" w:color="27D9FF" w:themeColor="accent1" w:themeTint="BF"/>
          <w:right w:val="single" w:sz="8" w:space="0" w:color="27D9FF" w:themeColor="accent1" w:themeTint="BF"/>
          <w:insideH w:val="nil"/>
          <w:insideV w:val="nil"/>
        </w:tcBorders>
        <w:shd w:val="clear" w:color="auto" w:fill="00B8D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D9FF" w:themeColor="accent1" w:themeTint="BF"/>
          <w:left w:val="single" w:sz="8" w:space="0" w:color="27D9FF" w:themeColor="accent1" w:themeTint="BF"/>
          <w:bottom w:val="single" w:sz="8" w:space="0" w:color="27D9FF" w:themeColor="accent1" w:themeTint="BF"/>
          <w:right w:val="single" w:sz="8" w:space="0" w:color="27D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2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F2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echapitreen-tte">
    <w:name w:val="Titre de chapitre en-tête"/>
    <w:basedOn w:val="En-tte"/>
    <w:semiHidden/>
    <w:rsid w:val="000B64BC"/>
    <w:pPr>
      <w:framePr w:wrap="around" w:vAnchor="page" w:hAnchor="page" w:x="1135" w:y="681"/>
      <w:spacing w:line="280" w:lineRule="exact"/>
    </w:pPr>
    <w:rPr>
      <w:caps/>
    </w:rPr>
  </w:style>
  <w:style w:type="paragraph" w:styleId="Corpsdetexte">
    <w:name w:val="Body Text"/>
    <w:basedOn w:val="Normal"/>
    <w:link w:val="CorpsdetexteCar"/>
    <w:rsid w:val="000B64BC"/>
    <w:pPr>
      <w:spacing w:before="60" w:after="60"/>
      <w:jc w:val="both"/>
    </w:pPr>
    <w:rPr>
      <w:rFonts w:ascii="Arial" w:hAnsi="Arial"/>
      <w:sz w:val="20"/>
    </w:rPr>
  </w:style>
  <w:style w:type="character" w:customStyle="1" w:styleId="CorpsdetexteCar">
    <w:name w:val="Corps de texte Car"/>
    <w:basedOn w:val="Policepardfaut"/>
    <w:link w:val="Corpsdetexte"/>
    <w:rsid w:val="000B64BC"/>
    <w:rPr>
      <w:rFonts w:ascii="Arial" w:eastAsia="Times New Roman" w:hAnsi="Arial" w:cs="Times New Roman"/>
      <w:sz w:val="20"/>
      <w:szCs w:val="24"/>
      <w:lang w:eastAsia="fr-FR"/>
    </w:rPr>
  </w:style>
  <w:style w:type="paragraph" w:styleId="Liste">
    <w:name w:val="List"/>
    <w:basedOn w:val="Normal"/>
    <w:rsid w:val="000B64BC"/>
    <w:pPr>
      <w:numPr>
        <w:numId w:val="5"/>
      </w:numPr>
      <w:spacing w:before="60" w:after="60"/>
      <w:ind w:left="568" w:hanging="284"/>
      <w:contextualSpacing/>
    </w:pPr>
    <w:rPr>
      <w:rFonts w:ascii="Arial" w:hAnsi="Arial"/>
      <w:sz w:val="20"/>
    </w:rPr>
  </w:style>
  <w:style w:type="character" w:customStyle="1" w:styleId="Gras">
    <w:name w:val="Gras"/>
    <w:rsid w:val="000B64BC"/>
    <w:rPr>
      <w:b/>
    </w:rPr>
  </w:style>
  <w:style w:type="paragraph" w:customStyle="1" w:styleId="Annexe1">
    <w:name w:val="Annexe 1"/>
    <w:basedOn w:val="Normal"/>
    <w:next w:val="Corpsdetexte"/>
    <w:rsid w:val="000B64BC"/>
    <w:pPr>
      <w:numPr>
        <w:numId w:val="4"/>
      </w:numPr>
      <w:tabs>
        <w:tab w:val="left" w:pos="3360"/>
      </w:tabs>
      <w:spacing w:before="360" w:after="240"/>
      <w:jc w:val="center"/>
      <w:outlineLvl w:val="0"/>
    </w:pPr>
    <w:rPr>
      <w:rFonts w:ascii="Arial" w:hAnsi="Arial"/>
      <w:b/>
      <w:caps/>
      <w:sz w:val="32"/>
    </w:rPr>
  </w:style>
  <w:style w:type="paragraph" w:customStyle="1" w:styleId="Annexe2">
    <w:name w:val="Annexe 2"/>
    <w:basedOn w:val="Annexe1"/>
    <w:next w:val="Corpsdetexte"/>
    <w:rsid w:val="000B64BC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rsid w:val="000B64BC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Retraitcorpsdetexte">
    <w:name w:val="Body Text Indent"/>
    <w:basedOn w:val="Corpsdetexte"/>
    <w:link w:val="RetraitcorpsdetexteCar"/>
    <w:rsid w:val="000B64BC"/>
    <w:pPr>
      <w:ind w:left="567"/>
    </w:pPr>
  </w:style>
  <w:style w:type="character" w:customStyle="1" w:styleId="RetraitcorpsdetexteCar">
    <w:name w:val="Retrait corps de texte Car"/>
    <w:basedOn w:val="Policepardfaut"/>
    <w:link w:val="Retraitcorpsdetexte"/>
    <w:rsid w:val="000B64BC"/>
    <w:rPr>
      <w:rFonts w:ascii="Arial" w:eastAsia="Times New Roman" w:hAnsi="Arial" w:cs="Times New Roman"/>
      <w:sz w:val="20"/>
      <w:szCs w:val="24"/>
      <w:lang w:eastAsia="fr-FR"/>
    </w:rPr>
  </w:style>
  <w:style w:type="paragraph" w:styleId="Retraitcorpsdetexte2">
    <w:name w:val="Body Text Indent 2"/>
    <w:basedOn w:val="Corpsdetexte"/>
    <w:link w:val="Retraitcorpsdetexte2Car"/>
    <w:rsid w:val="000B64BC"/>
    <w:pPr>
      <w:ind w:left="1134"/>
    </w:pPr>
  </w:style>
  <w:style w:type="character" w:customStyle="1" w:styleId="Retraitcorpsdetexte2Car">
    <w:name w:val="Retrait corps de texte 2 Car"/>
    <w:basedOn w:val="Policepardfaut"/>
    <w:link w:val="Retraitcorpsdetexte2"/>
    <w:rsid w:val="000B64BC"/>
    <w:rPr>
      <w:rFonts w:ascii="Arial" w:eastAsia="Times New Roman" w:hAnsi="Arial" w:cs="Times New Roman"/>
      <w:sz w:val="20"/>
      <w:szCs w:val="24"/>
      <w:lang w:eastAsia="fr-FR"/>
    </w:rPr>
  </w:style>
  <w:style w:type="paragraph" w:styleId="Liste2">
    <w:name w:val="List 2"/>
    <w:basedOn w:val="Retraitcorpsdetexte2"/>
    <w:rsid w:val="000B64BC"/>
    <w:pPr>
      <w:numPr>
        <w:numId w:val="6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sid w:val="000B64BC"/>
    <w:rPr>
      <w:i/>
    </w:rPr>
  </w:style>
  <w:style w:type="character" w:customStyle="1" w:styleId="Soulign">
    <w:name w:val="Souligné"/>
    <w:rsid w:val="000B64BC"/>
    <w:rPr>
      <w:u w:val="single"/>
    </w:rPr>
  </w:style>
  <w:style w:type="character" w:styleId="Lienhypertexte">
    <w:name w:val="Hyperlink"/>
    <w:qFormat/>
    <w:rsid w:val="005A705F"/>
    <w:rPr>
      <w:rFonts w:ascii="Consolas" w:hAnsi="Consolas"/>
      <w:color w:val="0000FF"/>
      <w:sz w:val="22"/>
      <w:u w:val="single"/>
    </w:rPr>
  </w:style>
  <w:style w:type="character" w:styleId="Numrodepage">
    <w:name w:val="page number"/>
    <w:basedOn w:val="Policepardfaut"/>
    <w:rsid w:val="000B64BC"/>
  </w:style>
  <w:style w:type="paragraph" w:styleId="Lgende">
    <w:name w:val="caption"/>
    <w:basedOn w:val="Normal"/>
    <w:next w:val="Normal"/>
    <w:rsid w:val="000B64BC"/>
    <w:pPr>
      <w:spacing w:after="200"/>
    </w:pPr>
    <w:rPr>
      <w:rFonts w:ascii="Arial" w:hAnsi="Arial"/>
      <w:b/>
      <w:bCs/>
      <w:color w:val="00B8DE" w:themeColor="accent1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0B6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B64BC"/>
    <w:rPr>
      <w:rFonts w:ascii="Courier" w:eastAsia="Times New Roman" w:hAnsi="Courier" w:cs="Courier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0B64B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80E7A"/>
    <w:pPr>
      <w:tabs>
        <w:tab w:val="left" w:pos="567"/>
        <w:tab w:val="right" w:leader="dot" w:pos="9628"/>
      </w:tabs>
      <w:spacing w:line="280" w:lineRule="atLeast"/>
    </w:pPr>
  </w:style>
  <w:style w:type="paragraph" w:styleId="TM2">
    <w:name w:val="toc 2"/>
    <w:basedOn w:val="Normal"/>
    <w:next w:val="Normal"/>
    <w:autoRedefine/>
    <w:uiPriority w:val="39"/>
    <w:unhideWhenUsed/>
    <w:rsid w:val="000B64BC"/>
    <w:pPr>
      <w:spacing w:line="280" w:lineRule="atLeast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B64BC"/>
    <w:pPr>
      <w:spacing w:line="280" w:lineRule="atLeast"/>
      <w:ind w:left="440"/>
    </w:pPr>
  </w:style>
  <w:style w:type="paragraph" w:styleId="TM4">
    <w:name w:val="toc 4"/>
    <w:basedOn w:val="Normal"/>
    <w:next w:val="Normal"/>
    <w:autoRedefine/>
    <w:unhideWhenUsed/>
    <w:rsid w:val="000B64BC"/>
    <w:pPr>
      <w:spacing w:line="280" w:lineRule="atLeast"/>
      <w:ind w:left="660"/>
    </w:pPr>
  </w:style>
  <w:style w:type="paragraph" w:styleId="TM5">
    <w:name w:val="toc 5"/>
    <w:basedOn w:val="Normal"/>
    <w:next w:val="Normal"/>
    <w:autoRedefine/>
    <w:unhideWhenUsed/>
    <w:rsid w:val="000B64BC"/>
    <w:pPr>
      <w:spacing w:line="280" w:lineRule="atLeast"/>
      <w:ind w:left="880"/>
    </w:pPr>
  </w:style>
  <w:style w:type="paragraph" w:styleId="TM6">
    <w:name w:val="toc 6"/>
    <w:basedOn w:val="Normal"/>
    <w:next w:val="Normal"/>
    <w:autoRedefine/>
    <w:unhideWhenUsed/>
    <w:rsid w:val="000B64BC"/>
    <w:pPr>
      <w:spacing w:line="280" w:lineRule="atLeast"/>
      <w:ind w:left="1100"/>
    </w:pPr>
  </w:style>
  <w:style w:type="paragraph" w:styleId="TM7">
    <w:name w:val="toc 7"/>
    <w:basedOn w:val="Normal"/>
    <w:next w:val="Normal"/>
    <w:autoRedefine/>
    <w:unhideWhenUsed/>
    <w:rsid w:val="000B64BC"/>
    <w:pPr>
      <w:spacing w:line="280" w:lineRule="atLeast"/>
      <w:ind w:left="1320"/>
    </w:pPr>
  </w:style>
  <w:style w:type="paragraph" w:styleId="TM8">
    <w:name w:val="toc 8"/>
    <w:basedOn w:val="Normal"/>
    <w:next w:val="Normal"/>
    <w:autoRedefine/>
    <w:unhideWhenUsed/>
    <w:rsid w:val="000B64BC"/>
    <w:pPr>
      <w:spacing w:line="280" w:lineRule="atLeast"/>
      <w:ind w:left="1540"/>
    </w:pPr>
  </w:style>
  <w:style w:type="paragraph" w:styleId="TM9">
    <w:name w:val="toc 9"/>
    <w:basedOn w:val="Normal"/>
    <w:next w:val="Normal"/>
    <w:autoRedefine/>
    <w:unhideWhenUsed/>
    <w:rsid w:val="000B64BC"/>
    <w:pPr>
      <w:spacing w:line="280" w:lineRule="atLeast"/>
      <w:ind w:left="1760"/>
    </w:pPr>
  </w:style>
  <w:style w:type="paragraph" w:customStyle="1" w:styleId="p1">
    <w:name w:val="p1"/>
    <w:basedOn w:val="Normal"/>
    <w:rsid w:val="000B64BC"/>
    <w:rPr>
      <w:rFonts w:ascii="Helvetica" w:hAnsi="Helvetica"/>
      <w:color w:val="444444"/>
      <w:sz w:val="27"/>
      <w:szCs w:val="27"/>
    </w:rPr>
  </w:style>
  <w:style w:type="paragraph" w:customStyle="1" w:styleId="p5">
    <w:name w:val="p5"/>
    <w:basedOn w:val="Normal"/>
    <w:rsid w:val="000B64BC"/>
    <w:pPr>
      <w:shd w:val="clear" w:color="auto" w:fill="FFFFFF"/>
    </w:pPr>
    <w:rPr>
      <w:rFonts w:ascii="Helvetica" w:hAnsi="Helvetica"/>
      <w:color w:val="444444"/>
      <w:sz w:val="21"/>
      <w:szCs w:val="21"/>
    </w:rPr>
  </w:style>
  <w:style w:type="character" w:customStyle="1" w:styleId="s1">
    <w:name w:val="s1"/>
    <w:basedOn w:val="Policepardfaut"/>
    <w:rsid w:val="000B64BC"/>
    <w:rPr>
      <w:shd w:val="clear" w:color="auto" w:fill="FFFFFF"/>
    </w:rPr>
  </w:style>
  <w:style w:type="character" w:customStyle="1" w:styleId="apple-converted-space">
    <w:name w:val="apple-converted-space"/>
    <w:basedOn w:val="Policepardfaut"/>
    <w:rsid w:val="000B64BC"/>
  </w:style>
  <w:style w:type="character" w:styleId="Accentuation">
    <w:name w:val="Emphasis"/>
    <w:basedOn w:val="Policepardfaut"/>
    <w:uiPriority w:val="20"/>
    <w:qFormat/>
    <w:rsid w:val="000B64BC"/>
    <w:rPr>
      <w:i/>
      <w:iCs/>
    </w:rPr>
  </w:style>
  <w:style w:type="paragraph" w:customStyle="1" w:styleId="p2">
    <w:name w:val="p2"/>
    <w:basedOn w:val="Normal"/>
    <w:rsid w:val="000B64B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Policepardfaut"/>
    <w:rsid w:val="000B64BC"/>
  </w:style>
  <w:style w:type="paragraph" w:customStyle="1" w:styleId="p3">
    <w:name w:val="p3"/>
    <w:basedOn w:val="Normal"/>
    <w:rsid w:val="000B64B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Policepardfaut"/>
    <w:rsid w:val="000B64BC"/>
    <w:rPr>
      <w:color w:val="000000"/>
    </w:rPr>
  </w:style>
  <w:style w:type="character" w:customStyle="1" w:styleId="s3">
    <w:name w:val="s3"/>
    <w:basedOn w:val="Policepardfaut"/>
    <w:rsid w:val="000B64BC"/>
  </w:style>
  <w:style w:type="character" w:styleId="Lienhypertextesuivivisit">
    <w:name w:val="FollowedHyperlink"/>
    <w:basedOn w:val="Policepardfaut"/>
    <w:uiPriority w:val="99"/>
    <w:semiHidden/>
    <w:unhideWhenUsed/>
    <w:rsid w:val="0069366B"/>
    <w:rPr>
      <w:color w:val="000000" w:themeColor="followedHyperlink"/>
      <w:u w:val="single"/>
    </w:rPr>
  </w:style>
  <w:style w:type="character" w:styleId="lev">
    <w:name w:val="Strong"/>
    <w:basedOn w:val="Policepardfaut"/>
    <w:uiPriority w:val="22"/>
    <w:qFormat/>
    <w:rsid w:val="0094245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B6628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rsid w:val="0098452D"/>
    <w:rPr>
      <w:color w:val="605E5C"/>
      <w:shd w:val="clear" w:color="auto" w:fill="E1DFDD"/>
    </w:rPr>
  </w:style>
  <w:style w:type="character" w:customStyle="1" w:styleId="pl-k">
    <w:name w:val="pl-k"/>
    <w:basedOn w:val="Policepardfaut"/>
    <w:rsid w:val="0094395C"/>
  </w:style>
  <w:style w:type="character" w:customStyle="1" w:styleId="pl-s">
    <w:name w:val="pl-s"/>
    <w:basedOn w:val="Policepardfaut"/>
    <w:rsid w:val="0094395C"/>
  </w:style>
  <w:style w:type="character" w:customStyle="1" w:styleId="pl-pds">
    <w:name w:val="pl-pds"/>
    <w:basedOn w:val="Policepardfaut"/>
    <w:rsid w:val="0094395C"/>
  </w:style>
  <w:style w:type="character" w:customStyle="1" w:styleId="pl-c1">
    <w:name w:val="pl-c1"/>
    <w:basedOn w:val="Policepardfaut"/>
    <w:rsid w:val="0094395C"/>
  </w:style>
  <w:style w:type="character" w:customStyle="1" w:styleId="pl-en">
    <w:name w:val="pl-en"/>
    <w:basedOn w:val="Policepardfaut"/>
    <w:rsid w:val="0094395C"/>
  </w:style>
  <w:style w:type="character" w:customStyle="1" w:styleId="ts-alignment-element">
    <w:name w:val="ts-alignment-element"/>
    <w:basedOn w:val="Policepardfaut"/>
    <w:rsid w:val="0094395C"/>
  </w:style>
  <w:style w:type="character" w:styleId="CitationHTML">
    <w:name w:val="HTML Cite"/>
    <w:basedOn w:val="Policepardfaut"/>
    <w:uiPriority w:val="99"/>
    <w:unhideWhenUsed/>
    <w:rsid w:val="000744F9"/>
    <w:rPr>
      <w:i/>
      <w:iCs/>
    </w:rPr>
  </w:style>
  <w:style w:type="character" w:customStyle="1" w:styleId="converted-anchor">
    <w:name w:val="converted-anchor"/>
    <w:basedOn w:val="Policepardfaut"/>
    <w:rsid w:val="000744F9"/>
  </w:style>
  <w:style w:type="character" w:customStyle="1" w:styleId="pl-s1">
    <w:name w:val="pl-s1"/>
    <w:basedOn w:val="Policepardfaut"/>
    <w:rsid w:val="00245A58"/>
  </w:style>
  <w:style w:type="character" w:styleId="ExempleHTML">
    <w:name w:val="HTML Sample"/>
    <w:basedOn w:val="Policepardfaut"/>
    <w:uiPriority w:val="99"/>
    <w:unhideWhenUsed/>
    <w:rsid w:val="00164398"/>
    <w:rPr>
      <w:rFonts w:ascii="Consolas" w:hAnsi="Consolas"/>
      <w:sz w:val="24"/>
      <w:szCs w:val="24"/>
    </w:rPr>
  </w:style>
  <w:style w:type="character" w:customStyle="1" w:styleId="acesupport">
    <w:name w:val="ace_support"/>
    <w:basedOn w:val="Policepardfaut"/>
    <w:rsid w:val="00275031"/>
  </w:style>
  <w:style w:type="character" w:customStyle="1" w:styleId="aceidentifier">
    <w:name w:val="ace_identifier"/>
    <w:basedOn w:val="Policepardfaut"/>
    <w:rsid w:val="00275031"/>
  </w:style>
  <w:style w:type="character" w:customStyle="1" w:styleId="aceconstant">
    <w:name w:val="ace_constant"/>
    <w:basedOn w:val="Policepardfaut"/>
    <w:rsid w:val="00275031"/>
  </w:style>
  <w:style w:type="character" w:customStyle="1" w:styleId="acekeyword">
    <w:name w:val="ace_keyword"/>
    <w:basedOn w:val="Policepardfaut"/>
    <w:rsid w:val="00275031"/>
  </w:style>
  <w:style w:type="character" w:customStyle="1" w:styleId="acevariable">
    <w:name w:val="ace_variable"/>
    <w:basedOn w:val="Policepardfaut"/>
    <w:rsid w:val="00275031"/>
  </w:style>
  <w:style w:type="character" w:customStyle="1" w:styleId="kwd">
    <w:name w:val="kwd"/>
    <w:basedOn w:val="Policepardfaut"/>
    <w:rsid w:val="006C6452"/>
  </w:style>
  <w:style w:type="character" w:customStyle="1" w:styleId="pln">
    <w:name w:val="pln"/>
    <w:basedOn w:val="Policepardfaut"/>
    <w:rsid w:val="006C6452"/>
  </w:style>
  <w:style w:type="character" w:customStyle="1" w:styleId="pun">
    <w:name w:val="pun"/>
    <w:basedOn w:val="Policepardfaut"/>
    <w:rsid w:val="006C6452"/>
  </w:style>
  <w:style w:type="character" w:customStyle="1" w:styleId="typ">
    <w:name w:val="typ"/>
    <w:basedOn w:val="Policepardfaut"/>
    <w:rsid w:val="006C6452"/>
  </w:style>
  <w:style w:type="character" w:customStyle="1" w:styleId="str">
    <w:name w:val="str"/>
    <w:basedOn w:val="Policepardfaut"/>
    <w:rsid w:val="006C6452"/>
  </w:style>
  <w:style w:type="character" w:customStyle="1" w:styleId="lit">
    <w:name w:val="lit"/>
    <w:basedOn w:val="Policepardfaut"/>
    <w:rsid w:val="006C6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4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abec\AppData\Local\Temp\Rapport_IMT_Atlantique-1.dotx" TargetMode="External"/></Relationships>
</file>

<file path=word/theme/theme1.xml><?xml version="1.0" encoding="utf-8"?>
<a:theme xmlns:a="http://schemas.openxmlformats.org/drawingml/2006/main" name="Thème Office">
  <a:themeElements>
    <a:clrScheme name="PPT IMT ATLANTIQUE">
      <a:dk1>
        <a:sysClr val="windowText" lastClr="000000"/>
      </a:dk1>
      <a:lt1>
        <a:sysClr val="window" lastClr="FFFFFF"/>
      </a:lt1>
      <a:dk2>
        <a:srgbClr val="D9E1E2"/>
      </a:dk2>
      <a:lt2>
        <a:srgbClr val="A4D233"/>
      </a:lt2>
      <a:accent1>
        <a:srgbClr val="00B8DE"/>
      </a:accent1>
      <a:accent2>
        <a:srgbClr val="D9E1E2"/>
      </a:accent2>
      <a:accent3>
        <a:srgbClr val="0C2340"/>
      </a:accent3>
      <a:accent4>
        <a:srgbClr val="9B9B9B"/>
      </a:accent4>
      <a:accent5>
        <a:srgbClr val="878787"/>
      </a:accent5>
      <a:accent6>
        <a:srgbClr val="595959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D0A29E-F7EF-8144-BB77-CF4C9334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C:\Users\clemabec\AppData\Local\Temp\Rapport_IMT_Atlantique-1.dotx</Template>
  <TotalTime>1</TotalTime>
  <Pages>10</Pages>
  <Words>1114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IMT</vt:lpstr>
    </vt:vector>
  </TitlesOfParts>
  <Manager>IMT</Manager>
  <Company>IMT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</dc:title>
  <dc:subject>IMT</dc:subject>
  <dc:creator>clemabec</dc:creator>
  <cp:keywords/>
  <dc:description/>
  <cp:lastModifiedBy>Laurent LECORNU</cp:lastModifiedBy>
  <cp:revision>3</cp:revision>
  <cp:lastPrinted>2024-03-07T16:44:00Z</cp:lastPrinted>
  <dcterms:created xsi:type="dcterms:W3CDTF">2024-03-07T16:44:00Z</dcterms:created>
  <dcterms:modified xsi:type="dcterms:W3CDTF">2024-03-07T16:44:00Z</dcterms:modified>
</cp:coreProperties>
</file>